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A340F2" w:rsidP="002F5404"/>
        </w:tc>
      </w:tr>
      <w:tr w:rsidR="00A340F2" w:rsidTr="002F5404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EC16CD" w:rsidRDefault="009E3BE1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:rsidR="00A340F2" w:rsidRDefault="00112637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3/31</w:t>
            </w:r>
            <w:r w:rsidR="00FF6515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 w:rsidR="00780534">
              <w:rPr>
                <w:rFonts w:ascii="Microsoft Sans Serif" w:hAnsi="Microsoft Sans Serif" w:cs="Microsoft Sans Serif"/>
                <w:sz w:val="32"/>
                <w:szCs w:val="32"/>
              </w:rPr>
              <w:t>19</w:t>
            </w:r>
          </w:p>
        </w:tc>
        <w:tc>
          <w:tcPr>
            <w:tcW w:w="3539" w:type="dxa"/>
            <w:hideMark/>
          </w:tcPr>
          <w:p w:rsidR="00A340F2" w:rsidRPr="00EC16CD" w:rsidRDefault="009E3BE1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A340F2" w:rsidRPr="00EC16CD" w:rsidRDefault="009E3BE1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112637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4</w:t>
            </w:r>
          </w:p>
        </w:tc>
        <w:tc>
          <w:tcPr>
            <w:tcW w:w="3539" w:type="dxa"/>
            <w:hideMark/>
          </w:tcPr>
          <w:p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535 Main Street, Apt 262</w:t>
            </w:r>
          </w:p>
          <w:p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37206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340F2" w:rsidRDefault="00A340F2" w:rsidP="002F5404">
      <w:pPr>
        <w:rPr>
          <w:noProof/>
        </w:rPr>
      </w:pPr>
    </w:p>
    <w:p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:rsidR="000E7C40" w:rsidRDefault="000E7C40"/>
    <w:p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10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4</w:t>
            </w:r>
            <w:r>
              <w:t xml:space="preserve"> weeks at 20 hours per week</w:t>
            </w:r>
          </w:p>
          <w:p w:rsidR="002C153B" w:rsidRDefault="00112637" w:rsidP="00112637">
            <w:pPr>
              <w:pStyle w:val="Normalright"/>
            </w:pPr>
            <w:r>
              <w:t>(Dates Included: 3</w:t>
            </w:r>
            <w:r w:rsidR="00FF6515">
              <w:t xml:space="preserve">/1/2019 – </w:t>
            </w:r>
            <w:r>
              <w:t>3</w:t>
            </w:r>
            <w:r w:rsidR="004F0148">
              <w:t>/</w:t>
            </w:r>
            <w:r>
              <w:t>31</w:t>
            </w:r>
            <w:r w:rsidR="002C153B">
              <w:t>/2019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7465B" w:rsidRDefault="0027465B" w:rsidP="0027465B">
            <w:pPr>
              <w:pStyle w:val="Normalright"/>
            </w:pPr>
            <w:r>
              <w:t>Efforts towards project analysis, communication of results, development of reports documenting analysis methods, organ</w:t>
            </w:r>
            <w:bookmarkStart w:id="0" w:name="_GoBack"/>
            <w:bookmarkEnd w:id="0"/>
            <w:r>
              <w:t xml:space="preserve">izing and publishing reports and other materials to project GitHub repositories 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27465B" w:rsidRDefault="001664DF" w:rsidP="00B53B4D">
            <w:pPr>
              <w:pStyle w:val="Normalright"/>
            </w:pPr>
            <w:r>
              <w:rPr>
                <w:lang w:eastAsia="ja-JP"/>
              </w:rPr>
              <w:t>$3,600</w:t>
            </w:r>
            <w:r w:rsidR="0007754B">
              <w:rPr>
                <w:lang w:eastAsia="ja-JP"/>
              </w:rPr>
              <w:t xml:space="preserve"> ($900</w:t>
            </w:r>
            <w:r w:rsidR="00B53B4D">
              <w:rPr>
                <w:lang w:eastAsia="ja-JP"/>
              </w:rPr>
              <w:t>/</w:t>
            </w:r>
            <w:r w:rsidR="0007754B">
              <w:rPr>
                <w:lang w:eastAsia="ja-JP"/>
              </w:rPr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$3,6</w:t>
            </w:r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:rsidR="007201A7" w:rsidRPr="00A340F2" w:rsidRDefault="007201A7" w:rsidP="00A36725"/>
    <w:sectPr w:rsidR="007201A7" w:rsidRPr="00A340F2" w:rsidSect="002F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BE1" w:rsidRDefault="009E3BE1">
      <w:pPr>
        <w:spacing w:line="240" w:lineRule="auto"/>
      </w:pPr>
      <w:r>
        <w:separator/>
      </w:r>
    </w:p>
    <w:p w:rsidR="009E3BE1" w:rsidRDefault="009E3BE1"/>
  </w:endnote>
  <w:endnote w:type="continuationSeparator" w:id="0">
    <w:p w:rsidR="009E3BE1" w:rsidRDefault="009E3BE1">
      <w:pPr>
        <w:spacing w:line="240" w:lineRule="auto"/>
      </w:pPr>
      <w:r>
        <w:continuationSeparator/>
      </w:r>
    </w:p>
    <w:p w:rsidR="009E3BE1" w:rsidRDefault="009E3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</w:p>
  <w:p w:rsidR="002C4E84" w:rsidRDefault="002C4E8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BE1" w:rsidRDefault="009E3BE1">
      <w:pPr>
        <w:spacing w:line="240" w:lineRule="auto"/>
      </w:pPr>
      <w:r>
        <w:separator/>
      </w:r>
    </w:p>
    <w:p w:rsidR="009E3BE1" w:rsidRDefault="009E3BE1"/>
  </w:footnote>
  <w:footnote w:type="continuationSeparator" w:id="0">
    <w:p w:rsidR="009E3BE1" w:rsidRDefault="009E3BE1">
      <w:pPr>
        <w:spacing w:line="240" w:lineRule="auto"/>
      </w:pPr>
      <w:r>
        <w:continuationSeparator/>
      </w:r>
    </w:p>
    <w:p w:rsidR="009E3BE1" w:rsidRDefault="009E3B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/>
  <w:p w:rsidR="002C4E84" w:rsidRDefault="002C4E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2FBC6135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4"/>
    <w:rsid w:val="0007754B"/>
    <w:rsid w:val="000A6E91"/>
    <w:rsid w:val="000E7C40"/>
    <w:rsid w:val="0010344F"/>
    <w:rsid w:val="00112637"/>
    <w:rsid w:val="0012402C"/>
    <w:rsid w:val="001664DF"/>
    <w:rsid w:val="001A035C"/>
    <w:rsid w:val="001D1771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D23A0"/>
    <w:rsid w:val="004858C9"/>
    <w:rsid w:val="004870D2"/>
    <w:rsid w:val="004A10E9"/>
    <w:rsid w:val="004F0148"/>
    <w:rsid w:val="005E394D"/>
    <w:rsid w:val="006465B3"/>
    <w:rsid w:val="00662DFA"/>
    <w:rsid w:val="006B4542"/>
    <w:rsid w:val="006F038A"/>
    <w:rsid w:val="007201A7"/>
    <w:rsid w:val="00780534"/>
    <w:rsid w:val="007B4FC5"/>
    <w:rsid w:val="007E0DF2"/>
    <w:rsid w:val="00865DB9"/>
    <w:rsid w:val="0089202B"/>
    <w:rsid w:val="008B5297"/>
    <w:rsid w:val="00947F34"/>
    <w:rsid w:val="009E3BE1"/>
    <w:rsid w:val="00A340F2"/>
    <w:rsid w:val="00A36725"/>
    <w:rsid w:val="00A3757A"/>
    <w:rsid w:val="00B53B4D"/>
    <w:rsid w:val="00B66C63"/>
    <w:rsid w:val="00B727BE"/>
    <w:rsid w:val="00C142B4"/>
    <w:rsid w:val="00CE3710"/>
    <w:rsid w:val="00CF2287"/>
    <w:rsid w:val="00D73210"/>
    <w:rsid w:val="00DC3E02"/>
    <w:rsid w:val="00EB63A0"/>
    <w:rsid w:val="00EC16CD"/>
    <w:rsid w:val="00EE2839"/>
    <w:rsid w:val="00F65B05"/>
    <w:rsid w:val="00F83FF2"/>
    <w:rsid w:val="00FE0263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B3"/>
    <w:rsid w:val="001B0EAE"/>
    <w:rsid w:val="005B4AD2"/>
    <w:rsid w:val="007127B3"/>
    <w:rsid w:val="008D2889"/>
    <w:rsid w:val="008F0D39"/>
    <w:rsid w:val="00D672FD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3</cp:revision>
  <dcterms:created xsi:type="dcterms:W3CDTF">2019-03-31T17:06:00Z</dcterms:created>
  <dcterms:modified xsi:type="dcterms:W3CDTF">2019-03-31T17:06:00Z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