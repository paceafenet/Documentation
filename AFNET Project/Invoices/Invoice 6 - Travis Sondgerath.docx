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4A0" w:firstRow="1" w:lastRow="0" w:firstColumn="1" w:lastColumn="0" w:noHBand="0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DD48881" w14:textId="77777777" w:rsidTr="002F5404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365469EA4E04C4698B4DA53D9250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0DD4887E" w14:textId="77777777" w:rsidR="00A340F2" w:rsidRPr="00CF2287" w:rsidRDefault="00FE0263" w:rsidP="002F5404">
                <w:pPr>
                  <w:pStyle w:val="Title"/>
                  <w:rPr>
                    <w:rFonts w:ascii="Franklin Gothic Book" w:hAnsi="Franklin Gothic Book"/>
                    <w:szCs w:val="52"/>
                  </w:rPr>
                </w:pPr>
                <w:r>
                  <w:rPr>
                    <w:rFonts w:ascii="Franklin Gothic Book" w:hAnsi="Franklin Gothic Book"/>
                    <w:szCs w:val="52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14:paraId="0DD4887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0DD48880" w14:textId="77777777" w:rsidR="00A340F2" w:rsidRDefault="00A340F2" w:rsidP="002F5404"/>
        </w:tc>
      </w:tr>
      <w:tr w:rsidR="00A340F2" w14:paraId="0DD4888C" w14:textId="77777777" w:rsidTr="002F5404">
        <w:trPr>
          <w:trHeight w:val="1364"/>
          <w:jc w:val="center"/>
        </w:trPr>
        <w:tc>
          <w:tcPr>
            <w:tcW w:w="3539" w:type="dxa"/>
            <w:hideMark/>
          </w:tcPr>
          <w:p w14:paraId="0DD48882" w14:textId="77777777" w:rsidR="00A340F2" w:rsidRPr="00EC16CD" w:rsidRDefault="00DB7D52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CE4E3AC1CCF4E12A468061A360B802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DATE</w:t>
                </w:r>
              </w:sdtContent>
            </w:sdt>
          </w:p>
          <w:p w14:paraId="0DD48883" w14:textId="63FB9969" w:rsidR="00A340F2" w:rsidRDefault="00A80C8E" w:rsidP="00EE2839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sz w:val="32"/>
                <w:szCs w:val="32"/>
              </w:rPr>
              <w:t>9/16/19</w:t>
            </w:r>
          </w:p>
        </w:tc>
        <w:tc>
          <w:tcPr>
            <w:tcW w:w="3539" w:type="dxa"/>
            <w:hideMark/>
          </w:tcPr>
          <w:p w14:paraId="0DD48884" w14:textId="77777777" w:rsidR="00A340F2" w:rsidRPr="00EC16CD" w:rsidRDefault="00DB7D52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D52CEB93DEE49D49321ADCB75CF153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0DD48885" w14:textId="1BBF8560" w:rsidR="00A340F2" w:rsidRPr="00EC16CD" w:rsidRDefault="00DB7D52" w:rsidP="002F5404">
            <w:pPr>
              <w:rPr>
                <w:color w:val="000000" w:themeColor="text1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435E61E63C4D4D9F80D51298F9AE0F3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Microsoft Sans Serif" w:hAnsi="Microsoft Sans Serif" w:cs="Microsoft Sans Serif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  <w:r w:rsidR="00476CD8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</w:t>
            </w:r>
            <w:r w:rsidR="00A80C8E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3539" w:type="dxa"/>
            <w:hideMark/>
          </w:tcPr>
          <w:p w14:paraId="0DD48886" w14:textId="77777777" w:rsidR="00A340F2" w:rsidRPr="00EC16CD" w:rsidRDefault="00DC3E02" w:rsidP="002F5404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Travis Sondgerath</w:t>
            </w:r>
          </w:p>
          <w:p w14:paraId="0DD48887" w14:textId="5F43CE39" w:rsidR="00A340F2" w:rsidRPr="00EC16CD" w:rsidRDefault="008A60A6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4510 Charlotte Ave</w:t>
            </w:r>
            <w:r w:rsidR="00DC3E02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, Apt </w:t>
            </w: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517</w:t>
            </w:r>
          </w:p>
          <w:p w14:paraId="0DD48888" w14:textId="2D8D4D76" w:rsidR="00CF2287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Nashville, TN 3720</w:t>
            </w:r>
            <w:r w:rsidR="008A60A6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9</w:t>
            </w:r>
          </w:p>
          <w:p w14:paraId="0DD48889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260 729-2378</w:t>
            </w:r>
          </w:p>
          <w:p w14:paraId="0DD4888A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tsondger@gmail.com</w:t>
            </w:r>
          </w:p>
          <w:p w14:paraId="0DD4888B" w14:textId="77777777" w:rsidR="00A340F2" w:rsidRPr="00EC16CD" w:rsidRDefault="00A340F2" w:rsidP="00DC3E0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DD4888D" w14:textId="77777777" w:rsidR="00A340F2" w:rsidRDefault="00A340F2" w:rsidP="002F5404">
      <w:pPr>
        <w:rPr>
          <w:noProof/>
        </w:rPr>
      </w:pPr>
    </w:p>
    <w:p w14:paraId="0DD4888E" w14:textId="77777777" w:rsidR="00A340F2" w:rsidRDefault="00A340F2" w:rsidP="00A340F2">
      <w:pPr>
        <w:rPr>
          <w:noProof/>
        </w:rPr>
      </w:pPr>
    </w:p>
    <w:tbl>
      <w:tblPr>
        <w:tblStyle w:val="Contenttable"/>
        <w:tblW w:w="411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1"/>
        <w:gridCol w:w="3616"/>
        <w:gridCol w:w="2614"/>
      </w:tblGrid>
      <w:tr w:rsidR="0027465B" w14:paraId="0DD48892" w14:textId="77777777" w:rsidTr="0027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DD4888F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Item</w:t>
            </w:r>
          </w:p>
        </w:tc>
        <w:sdt>
          <w:sdtPr>
            <w:alias w:val="Description:"/>
            <w:tag w:val="Description:"/>
            <w:id w:val="329724175"/>
            <w:placeholder>
              <w:docPart w:val="1CB3D6E033EA43208C29211BB0A07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0DD48890" w14:textId="77777777" w:rsidR="0027465B" w:rsidRDefault="0027465B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614" w:type="dxa"/>
            <w:hideMark/>
          </w:tcPr>
          <w:p w14:paraId="0DD48891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Amount invoiced</w:t>
            </w:r>
          </w:p>
        </w:tc>
      </w:tr>
    </w:tbl>
    <w:p w14:paraId="0DD48893" w14:textId="77777777" w:rsidR="000E7C40" w:rsidRDefault="000E7C40"/>
    <w:p w14:paraId="0DD48894" w14:textId="77777777" w:rsidR="000E7C40" w:rsidRDefault="000E7C40"/>
    <w:tbl>
      <w:tblPr>
        <w:tblStyle w:val="Contenttable"/>
        <w:tblW w:w="3962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08"/>
        <w:gridCol w:w="3612"/>
        <w:gridCol w:w="2302"/>
      </w:tblGrid>
      <w:tr w:rsidR="0027465B" w14:paraId="0DD48899" w14:textId="77777777" w:rsidTr="00780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10"/>
        </w:trPr>
        <w:tc>
          <w:tcPr>
            <w:tcW w:w="24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5" w14:textId="73D7022C" w:rsidR="0027465B" w:rsidRDefault="0027465B" w:rsidP="0007754B">
            <w:pPr>
              <w:pStyle w:val="Normalright"/>
            </w:pPr>
            <w:r>
              <w:t>Consultant Fee –</w:t>
            </w:r>
            <w:r w:rsidR="001664DF">
              <w:t xml:space="preserve"> </w:t>
            </w:r>
            <w:r w:rsidR="008A1899">
              <w:t>2</w:t>
            </w:r>
            <w:r>
              <w:t xml:space="preserve"> weeks at 20 hours per week</w:t>
            </w:r>
          </w:p>
          <w:p w14:paraId="0DD48896" w14:textId="3B5A046A" w:rsidR="002C153B" w:rsidRDefault="00476CD8" w:rsidP="00112637">
            <w:pPr>
              <w:pStyle w:val="Normalright"/>
            </w:pPr>
            <w:r>
              <w:t xml:space="preserve">(Dates Included: </w:t>
            </w:r>
            <w:r w:rsidR="008A1899">
              <w:t>9</w:t>
            </w:r>
            <w:r w:rsidR="00FF6515">
              <w:t>/</w:t>
            </w:r>
            <w:r w:rsidR="00467718">
              <w:t>2</w:t>
            </w:r>
            <w:r w:rsidR="00FF6515">
              <w:t xml:space="preserve">1/2019 – </w:t>
            </w:r>
            <w:r w:rsidR="00467718">
              <w:t>9</w:t>
            </w:r>
            <w:r w:rsidR="004F0148">
              <w:t>/</w:t>
            </w:r>
            <w:r>
              <w:t>30</w:t>
            </w:r>
            <w:r w:rsidR="002C153B">
              <w:t>/2019</w:t>
            </w:r>
          </w:p>
        </w:tc>
        <w:tc>
          <w:tcPr>
            <w:tcW w:w="36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A6E9133" w14:textId="7BC5C27A" w:rsidR="00724A8D" w:rsidRDefault="00724A8D" w:rsidP="00724A8D">
            <w:pPr>
              <w:pStyle w:val="Normalright"/>
            </w:pPr>
            <w:r>
              <w:t>Review existing survey forms from previous</w:t>
            </w:r>
            <w:r>
              <w:t xml:space="preserve"> project </w:t>
            </w:r>
            <w:r>
              <w:t xml:space="preserve">period and </w:t>
            </w:r>
            <w:r>
              <w:t>re-</w:t>
            </w:r>
            <w:r>
              <w:t>create</w:t>
            </w:r>
            <w:r>
              <w:t xml:space="preserve"> forms</w:t>
            </w:r>
            <w:r>
              <w:t xml:space="preserve"> in Ona</w:t>
            </w:r>
          </w:p>
          <w:p w14:paraId="0DD48897" w14:textId="681FFBAE" w:rsidR="0027465B" w:rsidRDefault="00724A8D" w:rsidP="00724A8D">
            <w:pPr>
              <w:pStyle w:val="Normalright"/>
            </w:pPr>
            <w:r>
              <w:t>• Test forms in Ona and pull example data into</w:t>
            </w:r>
            <w:r>
              <w:t xml:space="preserve"> </w:t>
            </w:r>
            <w:r>
              <w:t>existing reports</w:t>
            </w:r>
          </w:p>
        </w:tc>
        <w:tc>
          <w:tcPr>
            <w:tcW w:w="23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8" w14:textId="0F8F6A40" w:rsidR="0027465B" w:rsidRDefault="001664DF" w:rsidP="00B53B4D">
            <w:pPr>
              <w:pStyle w:val="Normalright"/>
            </w:pPr>
            <w:r>
              <w:rPr>
                <w:lang w:eastAsia="ja-JP"/>
              </w:rPr>
              <w:t>$</w:t>
            </w:r>
            <w:r w:rsidR="008A1899">
              <w:rPr>
                <w:lang w:eastAsia="ja-JP"/>
              </w:rPr>
              <w:t>1,800</w:t>
            </w:r>
            <w:r w:rsidR="0007754B">
              <w:rPr>
                <w:lang w:eastAsia="ja-JP"/>
              </w:rPr>
              <w:t xml:space="preserve"> ($900</w:t>
            </w:r>
            <w:r w:rsidR="00B53B4D">
              <w:rPr>
                <w:lang w:eastAsia="ja-JP"/>
              </w:rPr>
              <w:t>/</w:t>
            </w:r>
            <w:r w:rsidR="0007754B">
              <w:rPr>
                <w:lang w:eastAsia="ja-JP"/>
              </w:rPr>
              <w:t>week)</w:t>
            </w:r>
          </w:p>
        </w:tc>
      </w:tr>
    </w:tbl>
    <w:tbl>
      <w:tblPr>
        <w:tblStyle w:val="TotalTable"/>
        <w:tblW w:w="3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6033"/>
        <w:gridCol w:w="2341"/>
      </w:tblGrid>
      <w:tr w:rsidR="00A340F2" w14:paraId="0DD4889C" w14:textId="77777777" w:rsidTr="00780534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3" w:type="dxa"/>
            <w:tcBorders>
              <w:right w:val="single" w:sz="4" w:space="0" w:color="auto"/>
            </w:tcBorders>
            <w:shd w:val="clear" w:color="auto" w:fill="auto"/>
            <w:hideMark/>
          </w:tcPr>
          <w:p w14:paraId="0DD4889A" w14:textId="77777777" w:rsidR="00A340F2" w:rsidRPr="00B53B4D" w:rsidRDefault="00B53B4D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Total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 xml:space="preserve"> Invoiced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1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DD4889B" w14:textId="343573FD" w:rsidR="00A340F2" w:rsidRPr="00B53B4D" w:rsidRDefault="001664DF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$</w:t>
            </w:r>
            <w:r w:rsidR="00DB7D52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1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,</w:t>
            </w:r>
            <w:r w:rsidR="00DB7D52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8</w:t>
            </w:r>
            <w:bookmarkStart w:id="0" w:name="_GoBack"/>
            <w:bookmarkEnd w:id="0"/>
            <w:r w:rsidR="00780534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00</w:t>
            </w:r>
          </w:p>
        </w:tc>
      </w:tr>
    </w:tbl>
    <w:p w14:paraId="0DD4889D" w14:textId="77777777" w:rsidR="007201A7" w:rsidRPr="00A340F2" w:rsidRDefault="007201A7" w:rsidP="00A36725"/>
    <w:sectPr w:rsidR="007201A7" w:rsidRPr="00A340F2" w:rsidSect="002F54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488A2" w14:textId="77777777" w:rsidR="001F1B90" w:rsidRDefault="001F1B90">
      <w:pPr>
        <w:spacing w:line="240" w:lineRule="auto"/>
      </w:pPr>
      <w:r>
        <w:separator/>
      </w:r>
    </w:p>
    <w:p w14:paraId="0DD488A3" w14:textId="77777777" w:rsidR="001F1B90" w:rsidRDefault="001F1B90"/>
  </w:endnote>
  <w:endnote w:type="continuationSeparator" w:id="0">
    <w:p w14:paraId="0DD488A4" w14:textId="77777777" w:rsidR="001F1B90" w:rsidRDefault="001F1B90">
      <w:pPr>
        <w:spacing w:line="240" w:lineRule="auto"/>
      </w:pPr>
      <w:r>
        <w:continuationSeparator/>
      </w:r>
    </w:p>
    <w:p w14:paraId="0DD488A5" w14:textId="77777777" w:rsidR="001F1B90" w:rsidRDefault="001F1B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9" w14:textId="77777777" w:rsidR="002C4E84" w:rsidRDefault="002C4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A" w14:textId="77777777" w:rsidR="002C4E84" w:rsidRDefault="002C4E84">
    <w:pPr>
      <w:pStyle w:val="Footer"/>
    </w:pPr>
  </w:p>
  <w:p w14:paraId="0DD488AB" w14:textId="77777777" w:rsidR="002C4E84" w:rsidRDefault="002C4E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D" w14:textId="77777777" w:rsidR="002C4E84" w:rsidRDefault="002C4E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D488B0" wp14:editId="0DD488B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3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D488B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DD488B3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4889E" w14:textId="77777777" w:rsidR="001F1B90" w:rsidRDefault="001F1B90">
      <w:pPr>
        <w:spacing w:line="240" w:lineRule="auto"/>
      </w:pPr>
      <w:r>
        <w:separator/>
      </w:r>
    </w:p>
    <w:p w14:paraId="0DD4889F" w14:textId="77777777" w:rsidR="001F1B90" w:rsidRDefault="001F1B90"/>
  </w:footnote>
  <w:footnote w:type="continuationSeparator" w:id="0">
    <w:p w14:paraId="0DD488A0" w14:textId="77777777" w:rsidR="001F1B90" w:rsidRDefault="001F1B90">
      <w:pPr>
        <w:spacing w:line="240" w:lineRule="auto"/>
      </w:pPr>
      <w:r>
        <w:continuationSeparator/>
      </w:r>
    </w:p>
    <w:p w14:paraId="0DD488A1" w14:textId="77777777" w:rsidR="001F1B90" w:rsidRDefault="001F1B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6" w14:textId="77777777" w:rsidR="002C4E84" w:rsidRDefault="002C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7" w14:textId="77777777" w:rsidR="002C4E84" w:rsidRDefault="002C4E84"/>
  <w:p w14:paraId="0DD488A8" w14:textId="77777777" w:rsidR="002C4E84" w:rsidRDefault="002C4E8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C" w14:textId="77777777" w:rsidR="002C4E84" w:rsidRDefault="002C4E8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D488AE" wp14:editId="0DD488AF">
              <wp:simplePos x="0" y="0"/>
              <wp:positionH relativeFrom="page">
                <wp:posOffset>18415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2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D488AE" id="Freeform: Shape 5" o:spid="_x0000_s1026" alt="Green gradient in rectangle" style="position:absolute;margin-left:1.45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DD488B2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84"/>
    <w:rsid w:val="0007754B"/>
    <w:rsid w:val="000A6E91"/>
    <w:rsid w:val="000E7C40"/>
    <w:rsid w:val="0010344F"/>
    <w:rsid w:val="00112637"/>
    <w:rsid w:val="0012402C"/>
    <w:rsid w:val="001664DF"/>
    <w:rsid w:val="001A035C"/>
    <w:rsid w:val="001D1771"/>
    <w:rsid w:val="001F1B90"/>
    <w:rsid w:val="002400DD"/>
    <w:rsid w:val="002450DA"/>
    <w:rsid w:val="00263E3B"/>
    <w:rsid w:val="0027465B"/>
    <w:rsid w:val="002A107B"/>
    <w:rsid w:val="002C153B"/>
    <w:rsid w:val="002C4E84"/>
    <w:rsid w:val="002E7603"/>
    <w:rsid w:val="002F5404"/>
    <w:rsid w:val="00316490"/>
    <w:rsid w:val="00316D06"/>
    <w:rsid w:val="00381C94"/>
    <w:rsid w:val="003D23A0"/>
    <w:rsid w:val="00467718"/>
    <w:rsid w:val="00476CD8"/>
    <w:rsid w:val="004858C9"/>
    <w:rsid w:val="004870D2"/>
    <w:rsid w:val="004A10E9"/>
    <w:rsid w:val="004F0148"/>
    <w:rsid w:val="005E394D"/>
    <w:rsid w:val="006465B3"/>
    <w:rsid w:val="00662DFA"/>
    <w:rsid w:val="006B4542"/>
    <w:rsid w:val="006F038A"/>
    <w:rsid w:val="007201A7"/>
    <w:rsid w:val="00724A8D"/>
    <w:rsid w:val="00780534"/>
    <w:rsid w:val="007B4FC5"/>
    <w:rsid w:val="007E0DF2"/>
    <w:rsid w:val="00865DB9"/>
    <w:rsid w:val="0089202B"/>
    <w:rsid w:val="008A1899"/>
    <w:rsid w:val="008A60A6"/>
    <w:rsid w:val="008B5297"/>
    <w:rsid w:val="00947F34"/>
    <w:rsid w:val="009E3BE1"/>
    <w:rsid w:val="00A340F2"/>
    <w:rsid w:val="00A36725"/>
    <w:rsid w:val="00A3757A"/>
    <w:rsid w:val="00A80C8E"/>
    <w:rsid w:val="00B53B4D"/>
    <w:rsid w:val="00B66C63"/>
    <w:rsid w:val="00B727BE"/>
    <w:rsid w:val="00C142B4"/>
    <w:rsid w:val="00CE3710"/>
    <w:rsid w:val="00CF2287"/>
    <w:rsid w:val="00CF5499"/>
    <w:rsid w:val="00D73210"/>
    <w:rsid w:val="00DB7D52"/>
    <w:rsid w:val="00DC3E02"/>
    <w:rsid w:val="00EB63A0"/>
    <w:rsid w:val="00EC16CD"/>
    <w:rsid w:val="00EE2839"/>
    <w:rsid w:val="00F65B05"/>
    <w:rsid w:val="00F83FF2"/>
    <w:rsid w:val="00FE0263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DD4887E"/>
  <w15:chartTrackingRefBased/>
  <w15:docId w15:val="{72DC0A77-D5AC-4C8A-BC9E-A71E0A85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e6950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5469EA4E04C4698B4DA53D925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83C3-4238-4397-951F-F6E31D0C04DB}"/>
      </w:docPartPr>
      <w:docPartBody>
        <w:p w:rsidR="005B4AD2" w:rsidRDefault="001B0EAE">
          <w:pPr>
            <w:pStyle w:val="3365469EA4E04C4698B4DA53D9250BDF"/>
          </w:pPr>
          <w:r>
            <w:rPr>
              <w:rFonts w:ascii="Franklin Gothic Book" w:hAnsi="Franklin Gothic Book"/>
              <w:szCs w:val="52"/>
            </w:rPr>
            <w:t>INVOICe</w:t>
          </w:r>
        </w:p>
      </w:docPartBody>
    </w:docPart>
    <w:docPart>
      <w:docPartPr>
        <w:name w:val="5CE4E3AC1CCF4E12A468061A360B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C1B0-9910-4656-90B0-2AA58792962D}"/>
      </w:docPartPr>
      <w:docPartBody>
        <w:p w:rsidR="005B4AD2" w:rsidRDefault="001B0EAE">
          <w:pPr>
            <w:pStyle w:val="5CE4E3AC1CCF4E12A468061A360B802D"/>
          </w:pPr>
          <w:r>
            <w:rPr>
              <w:rFonts w:ascii="Franklin Gothic Demi" w:hAnsi="Franklin Gothic Demi"/>
              <w:color w:val="000000" w:themeColor="text1"/>
              <w:sz w:val="32"/>
              <w:szCs w:val="32"/>
            </w:rPr>
            <w:t>DATE</w:t>
          </w:r>
        </w:p>
      </w:docPartBody>
    </w:docPart>
    <w:docPart>
      <w:docPartPr>
        <w:name w:val="7D52CEB93DEE49D49321ADCB75CF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0283-1657-4B76-B83B-E10AAA2B2603}"/>
      </w:docPartPr>
      <w:docPartBody>
        <w:p w:rsidR="005B4AD2" w:rsidRDefault="001B0EAE">
          <w:pPr>
            <w:pStyle w:val="7D52CEB93DEE49D49321ADCB75CF1532"/>
          </w:pPr>
          <w:r w:rsidRPr="00EC16CD">
            <w:rPr>
              <w:rFonts w:ascii="Franklin Gothic Demi" w:hAnsi="Franklin Gothic Dem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35E61E63C4D4D9F80D51298F9AE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5088-2ED3-4B13-8163-F4E169AED249}"/>
      </w:docPartPr>
      <w:docPartBody>
        <w:p w:rsidR="005B4AD2" w:rsidRDefault="001B0EAE">
          <w:pPr>
            <w:pStyle w:val="435E61E63C4D4D9F80D51298F9AE0F3B"/>
          </w:pPr>
          <w:r>
            <w:rPr>
              <w:rFonts w:ascii="Microsoft Sans Serif" w:hAnsi="Microsoft Sans Serif" w:cs="Microsoft Sans Serif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1CB3D6E033EA43208C29211BB0A0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CC58-1596-4A7B-AA9E-FA3BA8E89E33}"/>
      </w:docPartPr>
      <w:docPartBody>
        <w:p w:rsidR="005B4AD2" w:rsidRDefault="007127B3" w:rsidP="007127B3">
          <w:pPr>
            <w:pStyle w:val="1CB3D6E033EA43208C29211BB0A07C6F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B3"/>
    <w:rsid w:val="001B0EAE"/>
    <w:rsid w:val="005B4AD2"/>
    <w:rsid w:val="007127B3"/>
    <w:rsid w:val="008510CA"/>
    <w:rsid w:val="008D2889"/>
    <w:rsid w:val="008F0D39"/>
    <w:rsid w:val="00D672FD"/>
    <w:rsid w:val="00F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5469EA4E04C4698B4DA53D9250BDF">
    <w:name w:val="3365469EA4E04C4698B4DA53D9250BDF"/>
  </w:style>
  <w:style w:type="paragraph" w:customStyle="1" w:styleId="5CE4E3AC1CCF4E12A468061A360B802D">
    <w:name w:val="5CE4E3AC1CCF4E12A468061A360B802D"/>
  </w:style>
  <w:style w:type="paragraph" w:customStyle="1" w:styleId="8EE788406F164A98AA6E37EBA561BEE3">
    <w:name w:val="8EE788406F164A98AA6E37EBA561BEE3"/>
  </w:style>
  <w:style w:type="paragraph" w:customStyle="1" w:styleId="7D52CEB93DEE49D49321ADCB75CF1532">
    <w:name w:val="7D52CEB93DEE49D49321ADCB75CF1532"/>
  </w:style>
  <w:style w:type="paragraph" w:customStyle="1" w:styleId="435E61E63C4D4D9F80D51298F9AE0F3B">
    <w:name w:val="435E61E63C4D4D9F80D51298F9AE0F3B"/>
  </w:style>
  <w:style w:type="paragraph" w:customStyle="1" w:styleId="049D592A503C4163949C8FBD14E2C723">
    <w:name w:val="049D592A503C4163949C8FBD14E2C723"/>
  </w:style>
  <w:style w:type="paragraph" w:customStyle="1" w:styleId="B6A89CA13EF24BADADD684EF1672A61C">
    <w:name w:val="B6A89CA13EF24BADADD684EF1672A61C"/>
  </w:style>
  <w:style w:type="paragraph" w:customStyle="1" w:styleId="F8DF8495908E44B3A0205E69E0AD009B">
    <w:name w:val="F8DF8495908E44B3A0205E69E0AD009B"/>
  </w:style>
  <w:style w:type="paragraph" w:customStyle="1" w:styleId="1A1502862E864FD7B1A8717A5045EA76">
    <w:name w:val="1A1502862E864FD7B1A8717A5045EA76"/>
  </w:style>
  <w:style w:type="paragraph" w:customStyle="1" w:styleId="00DFCCC7FD54499298DAC00D23B3232E">
    <w:name w:val="00DFCCC7FD54499298DAC00D23B3232E"/>
  </w:style>
  <w:style w:type="paragraph" w:customStyle="1" w:styleId="2BC071EA4E5A4AD59AFCE1836D1CF2F6">
    <w:name w:val="2BC071EA4E5A4AD59AFCE1836D1CF2F6"/>
  </w:style>
  <w:style w:type="paragraph" w:customStyle="1" w:styleId="1ADB879511CC4554A067FFBC928799FD">
    <w:name w:val="1ADB879511CC4554A067FFBC928799FD"/>
  </w:style>
  <w:style w:type="paragraph" w:customStyle="1" w:styleId="F0AA107F6D2E48A784CC8CB78FE570E5">
    <w:name w:val="F0AA107F6D2E48A784CC8CB78FE570E5"/>
  </w:style>
  <w:style w:type="paragraph" w:customStyle="1" w:styleId="07CD824A9B2346F187A215B3F7767502">
    <w:name w:val="07CD824A9B2346F187A215B3F7767502"/>
  </w:style>
  <w:style w:type="paragraph" w:customStyle="1" w:styleId="45979B53224945FAB671F9E31895D530">
    <w:name w:val="45979B53224945FAB671F9E31895D530"/>
  </w:style>
  <w:style w:type="paragraph" w:customStyle="1" w:styleId="760B41FBDDCB45239DAE4F2316400A97">
    <w:name w:val="760B41FBDDCB45239DAE4F2316400A97"/>
  </w:style>
  <w:style w:type="paragraph" w:customStyle="1" w:styleId="A768C3E6B97D4886939D5D1A07B64FE6">
    <w:name w:val="A768C3E6B97D4886939D5D1A07B64FE6"/>
  </w:style>
  <w:style w:type="paragraph" w:customStyle="1" w:styleId="09EDA70D97404846BA2A6BB32E9F82B4">
    <w:name w:val="09EDA70D97404846BA2A6BB32E9F82B4"/>
  </w:style>
  <w:style w:type="paragraph" w:customStyle="1" w:styleId="31EC7D39AA1E4EF5B4151345DA79F8B2">
    <w:name w:val="31EC7D39AA1E4EF5B4151345DA79F8B2"/>
  </w:style>
  <w:style w:type="paragraph" w:customStyle="1" w:styleId="07023641B1014EC099B51C2A2BC1EA06">
    <w:name w:val="07023641B1014EC099B51C2A2BC1EA06"/>
  </w:style>
  <w:style w:type="paragraph" w:customStyle="1" w:styleId="B0800CFDF5AE415D9B2CF19C353BB201">
    <w:name w:val="B0800CFDF5AE415D9B2CF19C353BB201"/>
  </w:style>
  <w:style w:type="paragraph" w:customStyle="1" w:styleId="1DBA106AE3554EFDA04FE4A92B970660">
    <w:name w:val="1DBA106AE3554EFDA04FE4A92B970660"/>
  </w:style>
  <w:style w:type="paragraph" w:customStyle="1" w:styleId="FEDA276271E042628F4E3CC0FA20CEF0">
    <w:name w:val="FEDA276271E042628F4E3CC0FA20CEF0"/>
  </w:style>
  <w:style w:type="paragraph" w:customStyle="1" w:styleId="B0727811601F4ADC8C4B527B9A1C0962">
    <w:name w:val="B0727811601F4ADC8C4B527B9A1C0962"/>
  </w:style>
  <w:style w:type="paragraph" w:customStyle="1" w:styleId="49B3FEBE2B104167933ED23514E01807">
    <w:name w:val="49B3FEBE2B104167933ED23514E01807"/>
  </w:style>
  <w:style w:type="paragraph" w:customStyle="1" w:styleId="BE92C3360ADE4652B5A4F64A8C2A7A57">
    <w:name w:val="BE92C3360ADE4652B5A4F64A8C2A7A57"/>
  </w:style>
  <w:style w:type="paragraph" w:customStyle="1" w:styleId="AA4C0BDD558B44CAB4BC95736AC548C7">
    <w:name w:val="AA4C0BDD558B44CAB4BC95736AC548C7"/>
  </w:style>
  <w:style w:type="paragraph" w:customStyle="1" w:styleId="350304174CEA4216A95E1B2441713729">
    <w:name w:val="350304174CEA4216A95E1B2441713729"/>
  </w:style>
  <w:style w:type="paragraph" w:customStyle="1" w:styleId="735C9302E37E4E64AB22EBFF1699D047">
    <w:name w:val="735C9302E37E4E64AB22EBFF1699D047"/>
  </w:style>
  <w:style w:type="paragraph" w:customStyle="1" w:styleId="072857AA339F4E598EADEF142D30AB82">
    <w:name w:val="072857AA339F4E598EADEF142D30AB82"/>
  </w:style>
  <w:style w:type="paragraph" w:customStyle="1" w:styleId="B5F5AE0F221D44E98B9E7662A152D2EF">
    <w:name w:val="B5F5AE0F221D44E98B9E7662A152D2EF"/>
  </w:style>
  <w:style w:type="paragraph" w:customStyle="1" w:styleId="DE79AEC0DFA04F7683A316A56C038A26">
    <w:name w:val="DE79AEC0DFA04F7683A316A56C038A26"/>
  </w:style>
  <w:style w:type="paragraph" w:customStyle="1" w:styleId="BC0730D9AA854C9A96D3E220CA45066C">
    <w:name w:val="BC0730D9AA854C9A96D3E220CA45066C"/>
  </w:style>
  <w:style w:type="paragraph" w:customStyle="1" w:styleId="59984E05E2F741AC9FC7429DB708A584">
    <w:name w:val="59984E05E2F741AC9FC7429DB708A584"/>
  </w:style>
  <w:style w:type="paragraph" w:customStyle="1" w:styleId="9AE5C4FDB07E430097905A59C9A88144">
    <w:name w:val="9AE5C4FDB07E430097905A59C9A88144"/>
  </w:style>
  <w:style w:type="paragraph" w:customStyle="1" w:styleId="A0F3E77448C34FA088A17374848E899B">
    <w:name w:val="A0F3E77448C34FA088A17374848E899B"/>
  </w:style>
  <w:style w:type="paragraph" w:customStyle="1" w:styleId="6D4EF4D4280D4B85AD235B172A83F2C5">
    <w:name w:val="6D4EF4D4280D4B85AD235B172A83F2C5"/>
  </w:style>
  <w:style w:type="paragraph" w:customStyle="1" w:styleId="52A8EC524F754807AA9C977292AD5A77">
    <w:name w:val="52A8EC524F754807AA9C977292AD5A77"/>
  </w:style>
  <w:style w:type="paragraph" w:customStyle="1" w:styleId="6C63B2A4C2314E78AD5489688CB82228">
    <w:name w:val="6C63B2A4C2314E78AD5489688CB82228"/>
  </w:style>
  <w:style w:type="paragraph" w:customStyle="1" w:styleId="B2CCB0F9B7EF41EBB173CA9A26475D3D">
    <w:name w:val="B2CCB0F9B7EF41EBB173CA9A26475D3D"/>
  </w:style>
  <w:style w:type="paragraph" w:customStyle="1" w:styleId="0A1A4B8E88684270B5363F6057755987">
    <w:name w:val="0A1A4B8E88684270B5363F6057755987"/>
  </w:style>
  <w:style w:type="paragraph" w:customStyle="1" w:styleId="377EAD46404246B7BE2162B681496895">
    <w:name w:val="377EAD46404246B7BE2162B681496895"/>
  </w:style>
  <w:style w:type="paragraph" w:customStyle="1" w:styleId="217DEE2A7B2B4C2F81685470EFDBB098">
    <w:name w:val="217DEE2A7B2B4C2F81685470EFDBB098"/>
  </w:style>
  <w:style w:type="paragraph" w:customStyle="1" w:styleId="D373FD12390B484AB362519CBF0BDE7C">
    <w:name w:val="D373FD12390B484AB362519CBF0BDE7C"/>
  </w:style>
  <w:style w:type="paragraph" w:customStyle="1" w:styleId="4845E5CCD2104D7FB77A288260906847">
    <w:name w:val="4845E5CCD2104D7FB77A288260906847"/>
  </w:style>
  <w:style w:type="paragraph" w:customStyle="1" w:styleId="7542B69CF9B743F8BDBBC16B71450329">
    <w:name w:val="7542B69CF9B743F8BDBBC16B71450329"/>
  </w:style>
  <w:style w:type="paragraph" w:customStyle="1" w:styleId="3DDBF252F4CE46C0B68477DB322D9814">
    <w:name w:val="3DDBF252F4CE46C0B68477DB322D9814"/>
  </w:style>
  <w:style w:type="paragraph" w:customStyle="1" w:styleId="BB292D48797A4A518A3D6ACCD82FF837">
    <w:name w:val="BB292D48797A4A518A3D6ACCD82FF837"/>
  </w:style>
  <w:style w:type="paragraph" w:customStyle="1" w:styleId="E49217D925564D94A0738A618F78428C">
    <w:name w:val="E49217D925564D94A0738A618F78428C"/>
  </w:style>
  <w:style w:type="paragraph" w:customStyle="1" w:styleId="873294BD9F484846BD0C17E3FF4D20CC">
    <w:name w:val="873294BD9F484846BD0C17E3FF4D20CC"/>
  </w:style>
  <w:style w:type="paragraph" w:customStyle="1" w:styleId="D20FF7E5586C4A279F7A98541860D371">
    <w:name w:val="D20FF7E5586C4A279F7A98541860D371"/>
  </w:style>
  <w:style w:type="paragraph" w:customStyle="1" w:styleId="13EE9DF7597F428F96DCF89343A773AD">
    <w:name w:val="13EE9DF7597F428F96DCF89343A773AD"/>
  </w:style>
  <w:style w:type="paragraph" w:customStyle="1" w:styleId="CBACF2E3E471443391BA39E65C0383DB">
    <w:name w:val="CBACF2E3E471443391BA39E65C0383DB"/>
  </w:style>
  <w:style w:type="paragraph" w:customStyle="1" w:styleId="B4E2BB93CEE74C88B30606EE5FE78F3E">
    <w:name w:val="B4E2BB93CEE74C88B30606EE5FE78F3E"/>
    <w:rsid w:val="007127B3"/>
  </w:style>
  <w:style w:type="paragraph" w:customStyle="1" w:styleId="1CB3D6E033EA43208C29211BB0A07C6F">
    <w:name w:val="1CB3D6E033EA43208C29211BB0A07C6F"/>
    <w:rsid w:val="007127B3"/>
  </w:style>
  <w:style w:type="paragraph" w:customStyle="1" w:styleId="18119C2968094CCF98B6DAAF6D15FD54">
    <w:name w:val="18119C2968094CCF98B6DAAF6D15FD54"/>
    <w:rsid w:val="007127B3"/>
  </w:style>
  <w:style w:type="paragraph" w:customStyle="1" w:styleId="1DC0A89AE63C480EB12D24B690129D12">
    <w:name w:val="1DC0A89AE63C480EB12D24B690129D12"/>
    <w:rsid w:val="007127B3"/>
  </w:style>
  <w:style w:type="paragraph" w:customStyle="1" w:styleId="A769B406B3824AA3869B089421ECB88E">
    <w:name w:val="A769B406B3824AA3869B089421ECB88E"/>
    <w:rsid w:val="007127B3"/>
  </w:style>
  <w:style w:type="paragraph" w:customStyle="1" w:styleId="5801DBF3501A4E20A4D76220ECC2BC8A">
    <w:name w:val="5801DBF3501A4E20A4D76220ECC2BC8A"/>
    <w:rsid w:val="007127B3"/>
  </w:style>
  <w:style w:type="paragraph" w:customStyle="1" w:styleId="EFECB83D28CD44058BBC7B272A8A4028">
    <w:name w:val="EFECB83D28CD44058BBC7B272A8A4028"/>
    <w:rsid w:val="007127B3"/>
  </w:style>
  <w:style w:type="paragraph" w:customStyle="1" w:styleId="E1B326EAF253469692AF05B59FE810FF">
    <w:name w:val="E1B326EAF253469692AF05B59FE810FF"/>
    <w:rsid w:val="007127B3"/>
  </w:style>
  <w:style w:type="paragraph" w:customStyle="1" w:styleId="76C72157F4654DA5931148F5B164A9FB">
    <w:name w:val="76C72157F4654DA5931148F5B164A9FB"/>
    <w:rsid w:val="007127B3"/>
  </w:style>
  <w:style w:type="paragraph" w:customStyle="1" w:styleId="6311588537764BB89AD762487B9016CA">
    <w:name w:val="6311588537764BB89AD762487B9016CA"/>
    <w:rsid w:val="007127B3"/>
  </w:style>
  <w:style w:type="paragraph" w:customStyle="1" w:styleId="EF6F1015ED034143B79834EA4E5CEDBF">
    <w:name w:val="EF6F1015ED034143B79834EA4E5CEDBF"/>
    <w:rsid w:val="007127B3"/>
  </w:style>
  <w:style w:type="paragraph" w:customStyle="1" w:styleId="C7C7F24648A3428B824FA6C543FBB4B4">
    <w:name w:val="C7C7F24648A3428B824FA6C543FBB4B4"/>
    <w:rsid w:val="007127B3"/>
  </w:style>
  <w:style w:type="paragraph" w:customStyle="1" w:styleId="D67BEDC37CFB40D7B9026B16F35ED22B">
    <w:name w:val="D67BEDC37CFB40D7B9026B16F35ED22B"/>
    <w:rsid w:val="007127B3"/>
  </w:style>
  <w:style w:type="paragraph" w:customStyle="1" w:styleId="E67C6188B04B4C40BE93B24513A14995">
    <w:name w:val="E67C6188B04B4C40BE93B24513A14995"/>
    <w:rsid w:val="007127B3"/>
  </w:style>
  <w:style w:type="paragraph" w:customStyle="1" w:styleId="0642C01DF5E94577B87F3798D23531DF">
    <w:name w:val="0642C01DF5E94577B87F3798D23531DF"/>
    <w:rsid w:val="007127B3"/>
  </w:style>
  <w:style w:type="paragraph" w:customStyle="1" w:styleId="8C4DCA88372C4E4F96FC6660A70D19FE">
    <w:name w:val="8C4DCA88372C4E4F96FC6660A70D19FE"/>
    <w:rsid w:val="007127B3"/>
  </w:style>
  <w:style w:type="paragraph" w:customStyle="1" w:styleId="F218E41D6DDC4C139DFDE6AE6AD7E202">
    <w:name w:val="F218E41D6DDC4C139DFDE6AE6AD7E202"/>
    <w:rsid w:val="007127B3"/>
  </w:style>
  <w:style w:type="paragraph" w:customStyle="1" w:styleId="FE78203847214457AA963B20EC784F37">
    <w:name w:val="FE78203847214457AA963B20EC784F37"/>
    <w:rsid w:val="007127B3"/>
  </w:style>
  <w:style w:type="paragraph" w:customStyle="1" w:styleId="A341DFCEAC41406185312622E2C99C2E">
    <w:name w:val="A341DFCEAC41406185312622E2C99C2E"/>
    <w:rsid w:val="0071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AD781006CFE4FA289354A6A26B663" ma:contentTypeVersion="9" ma:contentTypeDescription="Create a new document." ma:contentTypeScope="" ma:versionID="70f891c46472f5a21ca14a25418fc715">
  <xsd:schema xmlns:xsd="http://www.w3.org/2001/XMLSchema" xmlns:xs="http://www.w3.org/2001/XMLSchema" xmlns:p="http://schemas.microsoft.com/office/2006/metadata/properties" xmlns:ns3="6f2940e1-d6a6-4eeb-866e-7f5c8474e994" targetNamespace="http://schemas.microsoft.com/office/2006/metadata/properties" ma:root="true" ma:fieldsID="b9b033fd5688487bb461ad74772f5c04" ns3:_="">
    <xsd:import namespace="6f2940e1-d6a6-4eeb-866e-7f5c8474e9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940e1-d6a6-4eeb-866e-7f5c8474e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7C2447-19CA-44F3-939C-C51F6AEA4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940e1-d6a6-4eeb-866e-7f5c8474e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6439A-C976-4CB4-83E0-8EB2AF892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8DE52-9CC9-450E-B32F-F3E89F33A25B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6f2940e1-d6a6-4eeb-866e-7f5c8474e994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Travis Sondgerath</cp:lastModifiedBy>
  <cp:revision>3</cp:revision>
  <dcterms:created xsi:type="dcterms:W3CDTF">2019-09-16T19:12:00Z</dcterms:created>
  <dcterms:modified xsi:type="dcterms:W3CDTF">2019-09-16T19:12:00Z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2018-05-11T08:56:21.5692993Z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0x010100CE4AD781006CFE4FA289354A6A26B663</vt:lpwstr>
  </property>
</Properties>
</file>