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DD48881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DD4887E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0DD4887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DD48880" w14:textId="77777777" w:rsidR="00A340F2" w:rsidRDefault="00A340F2" w:rsidP="002F5404"/>
        </w:tc>
      </w:tr>
      <w:tr w:rsidR="00A340F2" w14:paraId="0DD4888C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0DD48882" w14:textId="77777777" w:rsidR="00A340F2" w:rsidRPr="00EC16CD" w:rsidRDefault="001D0777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0DD48883" w14:textId="43F6FC4B" w:rsidR="00A340F2" w:rsidRDefault="005E4C3C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11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8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/19</w:t>
            </w:r>
          </w:p>
        </w:tc>
        <w:tc>
          <w:tcPr>
            <w:tcW w:w="3539" w:type="dxa"/>
            <w:hideMark/>
          </w:tcPr>
          <w:p w14:paraId="0DD48884" w14:textId="77777777" w:rsidR="00A340F2" w:rsidRPr="00EC16CD" w:rsidRDefault="001D0777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0DD48885" w14:textId="279FB50F" w:rsidR="00A340F2" w:rsidRPr="00EC16CD" w:rsidRDefault="001D0777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476CD8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  <w:r w:rsidR="00A9039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3539" w:type="dxa"/>
            <w:hideMark/>
          </w:tcPr>
          <w:p w14:paraId="0DD48886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0DD48887" w14:textId="6967FBDF" w:rsidR="00A340F2" w:rsidRPr="00EC16CD" w:rsidRDefault="00A90390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3820 Anderson Rd</w:t>
            </w:r>
          </w:p>
          <w:p w14:paraId="0DD48888" w14:textId="25D68E87"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</w:t>
            </w:r>
            <w:r w:rsidR="00A90390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17</w:t>
            </w:r>
          </w:p>
          <w:p w14:paraId="0DD48889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14:paraId="0DD4888A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14:paraId="0DD4888B" w14:textId="77777777"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D4888D" w14:textId="77777777" w:rsidR="00A340F2" w:rsidRDefault="00A340F2" w:rsidP="002F5404">
      <w:pPr>
        <w:rPr>
          <w:noProof/>
        </w:rPr>
      </w:pPr>
    </w:p>
    <w:p w14:paraId="0DD4888E" w14:textId="77777777"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0DD48892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DD4888F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0DD48890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0DD48891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DD48893" w14:textId="77777777" w:rsidR="000E7C40" w:rsidRDefault="000E7C40"/>
    <w:p w14:paraId="0DD48894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14:paraId="0DD48899" w14:textId="77777777" w:rsidTr="0095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58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5" w14:textId="472A3832" w:rsidR="0027465B" w:rsidRDefault="0027465B" w:rsidP="0007754B">
            <w:pPr>
              <w:pStyle w:val="Normalright"/>
            </w:pPr>
            <w:r>
              <w:t>Consultant Fee –</w:t>
            </w:r>
            <w:r w:rsidR="001664DF">
              <w:t xml:space="preserve"> </w:t>
            </w:r>
            <w:r w:rsidR="00173823">
              <w:t>5</w:t>
            </w:r>
            <w:r>
              <w:t xml:space="preserve"> weeks at 20 hours per week</w:t>
            </w:r>
          </w:p>
          <w:p w14:paraId="0DD48896" w14:textId="6A325702" w:rsidR="002C153B" w:rsidRDefault="00476CD8" w:rsidP="00112637">
            <w:pPr>
              <w:pStyle w:val="Normalright"/>
            </w:pPr>
            <w:r>
              <w:t xml:space="preserve">(Dates Included: </w:t>
            </w:r>
            <w:r w:rsidR="00173823">
              <w:t>10</w:t>
            </w:r>
            <w:r w:rsidR="00FF6515">
              <w:t>/</w:t>
            </w:r>
            <w:r w:rsidR="00173823">
              <w:t>1</w:t>
            </w:r>
            <w:r w:rsidR="00FF6515">
              <w:t xml:space="preserve">/2019 – </w:t>
            </w:r>
            <w:r w:rsidR="00173823">
              <w:t>10</w:t>
            </w:r>
            <w:r w:rsidR="004F0148">
              <w:t>/</w:t>
            </w:r>
            <w:r w:rsidR="00173823">
              <w:t>31</w:t>
            </w:r>
            <w:r w:rsidR="002C153B">
              <w:t>/2019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9CE891" w14:textId="77777777" w:rsidR="0027465B" w:rsidRDefault="00173823" w:rsidP="00D535F9">
            <w:pPr>
              <w:pStyle w:val="Normalright"/>
              <w:numPr>
                <w:ilvl w:val="0"/>
                <w:numId w:val="11"/>
              </w:numPr>
            </w:pPr>
            <w:r>
              <w:t>Researched methods</w:t>
            </w:r>
            <w:r w:rsidR="00D535F9">
              <w:t xml:space="preserve"> to pull </w:t>
            </w:r>
            <w:r w:rsidR="003D3507">
              <w:t>submit data in the field with limited connectivity.</w:t>
            </w:r>
          </w:p>
          <w:p w14:paraId="042AE390" w14:textId="77777777" w:rsidR="003D3507" w:rsidRDefault="00FF7D95" w:rsidP="00D535F9">
            <w:pPr>
              <w:pStyle w:val="Normalright"/>
              <w:numPr>
                <w:ilvl w:val="0"/>
                <w:numId w:val="11"/>
              </w:numPr>
            </w:pPr>
            <w:r>
              <w:t>Tested different ways to pull data from forms once submitted.</w:t>
            </w:r>
          </w:p>
          <w:p w14:paraId="0DD48897" w14:textId="449C1DE3" w:rsidR="00FF7D95" w:rsidRDefault="00FF7D95" w:rsidP="00D535F9">
            <w:pPr>
              <w:pStyle w:val="Normalright"/>
              <w:numPr>
                <w:ilvl w:val="0"/>
                <w:numId w:val="11"/>
              </w:numPr>
            </w:pPr>
            <w:r>
              <w:t>Compiled a list of questions to consider going forward for data collection including</w:t>
            </w:r>
            <w:r w:rsidR="00952C02">
              <w:t xml:space="preserve"> form questions we may want to leave as optional.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8" w14:textId="221FAAEE" w:rsidR="0027465B" w:rsidRDefault="001664DF" w:rsidP="00B53B4D">
            <w:pPr>
              <w:pStyle w:val="Normalright"/>
            </w:pPr>
            <w:r>
              <w:rPr>
                <w:lang w:eastAsia="ja-JP"/>
              </w:rPr>
              <w:t>$</w:t>
            </w:r>
            <w:r w:rsidR="001D0777">
              <w:rPr>
                <w:lang w:eastAsia="ja-JP"/>
              </w:rPr>
              <w:t>4</w:t>
            </w:r>
            <w:r w:rsidR="008A1899">
              <w:rPr>
                <w:lang w:eastAsia="ja-JP"/>
              </w:rPr>
              <w:t>,</w:t>
            </w:r>
            <w:r w:rsidR="00952C02">
              <w:rPr>
                <w:lang w:eastAsia="ja-JP"/>
              </w:rPr>
              <w:t>5</w:t>
            </w:r>
            <w:r w:rsidR="008A1899">
              <w:rPr>
                <w:lang w:eastAsia="ja-JP"/>
              </w:rPr>
              <w:t>00</w:t>
            </w:r>
            <w:r w:rsidR="0007754B">
              <w:rPr>
                <w:lang w:eastAsia="ja-JP"/>
              </w:rPr>
              <w:t xml:space="preserve"> ($900</w:t>
            </w:r>
            <w:r w:rsidR="00B53B4D">
              <w:rPr>
                <w:lang w:eastAsia="ja-JP"/>
              </w:rPr>
              <w:t>/</w:t>
            </w:r>
            <w:r w:rsidR="0007754B">
              <w:rPr>
                <w:lang w:eastAsia="ja-JP"/>
              </w:rPr>
              <w:t>week)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0DD4889C" w14:textId="77777777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0DD4889A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DD4889B" w14:textId="465DFBC4"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</w:t>
            </w:r>
            <w:r w:rsidR="001D0777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4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,</w:t>
            </w:r>
            <w:r w:rsidR="001D0777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5</w:t>
            </w:r>
            <w:bookmarkStart w:id="0" w:name="_GoBack"/>
            <w:bookmarkEnd w:id="0"/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14:paraId="0DD4889D" w14:textId="77777777" w:rsidR="007201A7" w:rsidRPr="00A340F2" w:rsidRDefault="007201A7" w:rsidP="00A36725"/>
    <w:sectPr w:rsidR="007201A7" w:rsidRPr="00A340F2" w:rsidSect="002F54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488A2" w14:textId="77777777" w:rsidR="001F1B90" w:rsidRDefault="001F1B90">
      <w:pPr>
        <w:spacing w:line="240" w:lineRule="auto"/>
      </w:pPr>
      <w:r>
        <w:separator/>
      </w:r>
    </w:p>
    <w:p w14:paraId="0DD488A3" w14:textId="77777777" w:rsidR="001F1B90" w:rsidRDefault="001F1B90"/>
  </w:endnote>
  <w:endnote w:type="continuationSeparator" w:id="0">
    <w:p w14:paraId="0DD488A4" w14:textId="77777777" w:rsidR="001F1B90" w:rsidRDefault="001F1B90">
      <w:pPr>
        <w:spacing w:line="240" w:lineRule="auto"/>
      </w:pPr>
      <w:r>
        <w:continuationSeparator/>
      </w:r>
    </w:p>
    <w:p w14:paraId="0DD488A5" w14:textId="77777777" w:rsidR="001F1B90" w:rsidRDefault="001F1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9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A" w14:textId="77777777" w:rsidR="002C4E84" w:rsidRDefault="002C4E84">
    <w:pPr>
      <w:pStyle w:val="Footer"/>
    </w:pPr>
  </w:p>
  <w:p w14:paraId="0DD488AB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D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D488B0" wp14:editId="0DD488B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3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B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DD488B3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4889E" w14:textId="77777777" w:rsidR="001F1B90" w:rsidRDefault="001F1B90">
      <w:pPr>
        <w:spacing w:line="240" w:lineRule="auto"/>
      </w:pPr>
      <w:r>
        <w:separator/>
      </w:r>
    </w:p>
    <w:p w14:paraId="0DD4889F" w14:textId="77777777" w:rsidR="001F1B90" w:rsidRDefault="001F1B90"/>
  </w:footnote>
  <w:footnote w:type="continuationSeparator" w:id="0">
    <w:p w14:paraId="0DD488A0" w14:textId="77777777" w:rsidR="001F1B90" w:rsidRDefault="001F1B90">
      <w:pPr>
        <w:spacing w:line="240" w:lineRule="auto"/>
      </w:pPr>
      <w:r>
        <w:continuationSeparator/>
      </w:r>
    </w:p>
    <w:p w14:paraId="0DD488A1" w14:textId="77777777" w:rsidR="001F1B90" w:rsidRDefault="001F1B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6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7" w14:textId="77777777" w:rsidR="002C4E84" w:rsidRDefault="002C4E84"/>
  <w:p w14:paraId="0DD488A8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C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D488AE" wp14:editId="0DD488AF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AE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DD488B2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A57981"/>
    <w:multiLevelType w:val="hybridMultilevel"/>
    <w:tmpl w:val="5936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309F3"/>
    <w:rsid w:val="0007754B"/>
    <w:rsid w:val="000A6E91"/>
    <w:rsid w:val="000E7C40"/>
    <w:rsid w:val="0010344F"/>
    <w:rsid w:val="00112637"/>
    <w:rsid w:val="0012402C"/>
    <w:rsid w:val="001664DF"/>
    <w:rsid w:val="00173823"/>
    <w:rsid w:val="001A035C"/>
    <w:rsid w:val="001D0777"/>
    <w:rsid w:val="001D1771"/>
    <w:rsid w:val="001F1B90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490"/>
    <w:rsid w:val="00316D06"/>
    <w:rsid w:val="00381C94"/>
    <w:rsid w:val="003D23A0"/>
    <w:rsid w:val="003D3507"/>
    <w:rsid w:val="00467718"/>
    <w:rsid w:val="00476CD8"/>
    <w:rsid w:val="004858C9"/>
    <w:rsid w:val="004870D2"/>
    <w:rsid w:val="004A10E9"/>
    <w:rsid w:val="004F0148"/>
    <w:rsid w:val="005E394D"/>
    <w:rsid w:val="005E4C3C"/>
    <w:rsid w:val="006465B3"/>
    <w:rsid w:val="00662DFA"/>
    <w:rsid w:val="006B4542"/>
    <w:rsid w:val="006F038A"/>
    <w:rsid w:val="007201A7"/>
    <w:rsid w:val="00724A8D"/>
    <w:rsid w:val="00780534"/>
    <w:rsid w:val="007B4FC5"/>
    <w:rsid w:val="007E0DF2"/>
    <w:rsid w:val="00865DB9"/>
    <w:rsid w:val="0089202B"/>
    <w:rsid w:val="008A1899"/>
    <w:rsid w:val="008A60A6"/>
    <w:rsid w:val="008B5297"/>
    <w:rsid w:val="00947F34"/>
    <w:rsid w:val="00952C02"/>
    <w:rsid w:val="009E3BE1"/>
    <w:rsid w:val="00A340F2"/>
    <w:rsid w:val="00A36725"/>
    <w:rsid w:val="00A3757A"/>
    <w:rsid w:val="00A80C8E"/>
    <w:rsid w:val="00A90390"/>
    <w:rsid w:val="00B53B4D"/>
    <w:rsid w:val="00B66C63"/>
    <w:rsid w:val="00B727BE"/>
    <w:rsid w:val="00C142B4"/>
    <w:rsid w:val="00CE3710"/>
    <w:rsid w:val="00CF2287"/>
    <w:rsid w:val="00CF5499"/>
    <w:rsid w:val="00D535F9"/>
    <w:rsid w:val="00D73210"/>
    <w:rsid w:val="00DB7D52"/>
    <w:rsid w:val="00DC3E02"/>
    <w:rsid w:val="00EB63A0"/>
    <w:rsid w:val="00EC16CD"/>
    <w:rsid w:val="00EE2839"/>
    <w:rsid w:val="00F65B05"/>
    <w:rsid w:val="00F83FF2"/>
    <w:rsid w:val="00FE0263"/>
    <w:rsid w:val="00FF6515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DD4887E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1B0EAE"/>
    <w:rsid w:val="005B4AD2"/>
    <w:rsid w:val="007127B3"/>
    <w:rsid w:val="008510CA"/>
    <w:rsid w:val="008D2889"/>
    <w:rsid w:val="008F0D39"/>
    <w:rsid w:val="00D672FD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AD781006CFE4FA289354A6A26B663" ma:contentTypeVersion="9" ma:contentTypeDescription="Create a new document." ma:contentTypeScope="" ma:versionID="70f891c46472f5a21ca14a25418fc715">
  <xsd:schema xmlns:xsd="http://www.w3.org/2001/XMLSchema" xmlns:xs="http://www.w3.org/2001/XMLSchema" xmlns:p="http://schemas.microsoft.com/office/2006/metadata/properties" xmlns:ns3="6f2940e1-d6a6-4eeb-866e-7f5c8474e994" targetNamespace="http://schemas.microsoft.com/office/2006/metadata/properties" ma:root="true" ma:fieldsID="b9b033fd5688487bb461ad74772f5c04" ns3:_="">
    <xsd:import namespace="6f2940e1-d6a6-4eeb-866e-7f5c8474e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40e1-d6a6-4eeb-866e-7f5c8474e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8DE52-9CC9-450E-B32F-F3E89F33A25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f2940e1-d6a6-4eeb-866e-7f5c8474e99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D06439A-C976-4CB4-83E0-8EB2AF892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C2447-19CA-44F3-939C-C51F6AEA4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40e1-d6a6-4eeb-866e-7f5c8474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10</cp:revision>
  <dcterms:created xsi:type="dcterms:W3CDTF">2019-11-08T21:08:00Z</dcterms:created>
  <dcterms:modified xsi:type="dcterms:W3CDTF">2019-11-08T21:13:00Z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0x010100CE4AD781006CFE4FA289354A6A26B663</vt:lpwstr>
  </property>
</Properties>
</file>