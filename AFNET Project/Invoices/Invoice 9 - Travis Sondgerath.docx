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17" w:type="dxa"/>
        <w:jc w:val="center"/>
        <w:tblLook w:val="04A0" w:firstRow="1" w:lastRow="0" w:firstColumn="1" w:lastColumn="0" w:noHBand="0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0DD48881" w14:textId="77777777" w:rsidTr="002F5404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3365469EA4E04C4698B4DA53D9250B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0DD4887E" w14:textId="77777777" w:rsidR="00A340F2" w:rsidRPr="00CF2287" w:rsidRDefault="00FE0263" w:rsidP="002F5404">
                <w:pPr>
                  <w:pStyle w:val="Title"/>
                  <w:rPr>
                    <w:rFonts w:ascii="Franklin Gothic Book" w:hAnsi="Franklin Gothic Book"/>
                    <w:szCs w:val="52"/>
                  </w:rPr>
                </w:pPr>
                <w:r>
                  <w:rPr>
                    <w:rFonts w:ascii="Franklin Gothic Book" w:hAnsi="Franklin Gothic Book"/>
                    <w:szCs w:val="52"/>
                  </w:rPr>
                  <w:t>INVOICe</w:t>
                </w:r>
              </w:p>
            </w:tc>
          </w:sdtContent>
        </w:sdt>
        <w:tc>
          <w:tcPr>
            <w:tcW w:w="3539" w:type="dxa"/>
          </w:tcPr>
          <w:p w14:paraId="0DD4887F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0DD48880" w14:textId="77777777" w:rsidR="00A340F2" w:rsidRDefault="00A340F2" w:rsidP="002F5404"/>
        </w:tc>
      </w:tr>
      <w:tr w:rsidR="00A340F2" w14:paraId="0DD4888C" w14:textId="77777777" w:rsidTr="002F5404">
        <w:trPr>
          <w:trHeight w:val="1364"/>
          <w:jc w:val="center"/>
        </w:trPr>
        <w:tc>
          <w:tcPr>
            <w:tcW w:w="3539" w:type="dxa"/>
            <w:hideMark/>
          </w:tcPr>
          <w:p w14:paraId="0DD48882" w14:textId="77777777" w:rsidR="00A340F2" w:rsidRPr="00EC16CD" w:rsidRDefault="00ED6F56" w:rsidP="002F5404">
            <w:pP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5CE4E3AC1CCF4E12A468061A360B802D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</w:rPr>
                  <w:t>DATE</w:t>
                </w:r>
              </w:sdtContent>
            </w:sdt>
          </w:p>
          <w:p w14:paraId="0DD48883" w14:textId="6FBF5DE6" w:rsidR="00A340F2" w:rsidRDefault="004A6242" w:rsidP="00EE2839">
            <w:pPr>
              <w:rPr>
                <w:rFonts w:ascii="Microsoft Sans Serif" w:hAnsi="Microsoft Sans Serif" w:cs="Microsoft Sans Serif"/>
                <w:sz w:val="32"/>
                <w:szCs w:val="32"/>
              </w:rPr>
            </w:pPr>
            <w:r>
              <w:rPr>
                <w:rFonts w:ascii="Microsoft Sans Serif" w:hAnsi="Microsoft Sans Serif" w:cs="Microsoft Sans Serif"/>
                <w:sz w:val="32"/>
                <w:szCs w:val="32"/>
              </w:rPr>
              <w:t>1</w:t>
            </w:r>
            <w:r w:rsidR="00A80C8E">
              <w:rPr>
                <w:rFonts w:ascii="Microsoft Sans Serif" w:hAnsi="Microsoft Sans Serif" w:cs="Microsoft Sans Serif"/>
                <w:sz w:val="32"/>
                <w:szCs w:val="32"/>
              </w:rPr>
              <w:t>/</w:t>
            </w:r>
            <w:r>
              <w:rPr>
                <w:rFonts w:ascii="Microsoft Sans Serif" w:hAnsi="Microsoft Sans Serif" w:cs="Microsoft Sans Serif"/>
                <w:sz w:val="32"/>
                <w:szCs w:val="32"/>
              </w:rPr>
              <w:t>20</w:t>
            </w:r>
            <w:r w:rsidR="00A80C8E">
              <w:rPr>
                <w:rFonts w:ascii="Microsoft Sans Serif" w:hAnsi="Microsoft Sans Serif" w:cs="Microsoft Sans Serif"/>
                <w:sz w:val="32"/>
                <w:szCs w:val="32"/>
              </w:rPr>
              <w:t>/</w:t>
            </w:r>
            <w:r w:rsidR="00EF40BF">
              <w:rPr>
                <w:rFonts w:ascii="Microsoft Sans Serif" w:hAnsi="Microsoft Sans Serif" w:cs="Microsoft Sans Serif"/>
                <w:sz w:val="32"/>
                <w:szCs w:val="32"/>
              </w:rPr>
              <w:t>2</w:t>
            </w:r>
            <w:r>
              <w:rPr>
                <w:rFonts w:ascii="Microsoft Sans Serif" w:hAnsi="Microsoft Sans Serif" w:cs="Microsoft Sans Serif"/>
                <w:sz w:val="32"/>
                <w:szCs w:val="32"/>
              </w:rPr>
              <w:t>1</w:t>
            </w:r>
          </w:p>
        </w:tc>
        <w:tc>
          <w:tcPr>
            <w:tcW w:w="3539" w:type="dxa"/>
            <w:hideMark/>
          </w:tcPr>
          <w:p w14:paraId="0DD48884" w14:textId="77777777" w:rsidR="00A340F2" w:rsidRPr="00EC16CD" w:rsidRDefault="00ED6F56" w:rsidP="002F5404">
            <w:pP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7D52CEB93DEE49D49321ADCB75CF153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C16CD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0DD48885" w14:textId="4029BF4E" w:rsidR="00A340F2" w:rsidRPr="00EC16CD" w:rsidRDefault="00ED6F56" w:rsidP="002F5404">
            <w:pPr>
              <w:rPr>
                <w:color w:val="000000" w:themeColor="text1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32"/>
                  <w:szCs w:val="32"/>
                </w:rPr>
                <w:alias w:val="Enter invoice number:"/>
                <w:tag w:val="Enter invoice number:"/>
                <w:id w:val="-150998254"/>
                <w:placeholder>
                  <w:docPart w:val="435E61E63C4D4D9F80D51298F9AE0F3B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Microsoft Sans Serif" w:hAnsi="Microsoft Sans Serif" w:cs="Microsoft Sans Serif"/>
                    <w:color w:val="000000" w:themeColor="text1"/>
                    <w:sz w:val="32"/>
                    <w:szCs w:val="32"/>
                  </w:rPr>
                  <w:t>Number</w:t>
                </w:r>
              </w:sdtContent>
            </w:sdt>
            <w:r w:rsidR="00476CD8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 xml:space="preserve"> </w:t>
            </w:r>
            <w:r w:rsidR="00EF40BF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3539" w:type="dxa"/>
            <w:hideMark/>
          </w:tcPr>
          <w:p w14:paraId="0DD48886" w14:textId="77777777" w:rsidR="00A340F2" w:rsidRPr="00EC16CD" w:rsidRDefault="00DC3E02" w:rsidP="002F5404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Travis Sondgerath</w:t>
            </w:r>
          </w:p>
          <w:p w14:paraId="0DD48887" w14:textId="2E03278E" w:rsidR="00A340F2" w:rsidRPr="00EC16CD" w:rsidRDefault="00EF40BF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736</w:t>
            </w:r>
            <w:r w:rsidR="00A90390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Croley Drive</w:t>
            </w:r>
          </w:p>
          <w:p w14:paraId="0DD48888" w14:textId="5B7B73B0" w:rsidR="00CF2287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Nashville, TN 372</w:t>
            </w:r>
            <w:r w:rsidR="00EF40BF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09</w:t>
            </w:r>
          </w:p>
          <w:p w14:paraId="0DD48889" w14:textId="77777777" w:rsidR="00A340F2" w:rsidRPr="00EC16CD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260 729-2378</w:t>
            </w:r>
          </w:p>
          <w:p w14:paraId="0DD4888A" w14:textId="77777777" w:rsidR="00A340F2" w:rsidRPr="00EC16CD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tsondger@gmail.com</w:t>
            </w:r>
          </w:p>
          <w:p w14:paraId="0DD4888B" w14:textId="77777777" w:rsidR="00A340F2" w:rsidRPr="00EC16CD" w:rsidRDefault="00A340F2" w:rsidP="00DC3E02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DD4888D" w14:textId="77777777" w:rsidR="00A340F2" w:rsidRDefault="00A340F2" w:rsidP="002F5404">
      <w:pPr>
        <w:rPr>
          <w:noProof/>
        </w:rPr>
      </w:pPr>
    </w:p>
    <w:p w14:paraId="0DD4888E" w14:textId="77777777" w:rsidR="00A340F2" w:rsidRDefault="00A340F2" w:rsidP="00A340F2">
      <w:pPr>
        <w:rPr>
          <w:noProof/>
        </w:rPr>
      </w:pPr>
    </w:p>
    <w:tbl>
      <w:tblPr>
        <w:tblStyle w:val="Contenttable"/>
        <w:tblW w:w="4110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1"/>
        <w:gridCol w:w="3616"/>
        <w:gridCol w:w="2614"/>
      </w:tblGrid>
      <w:tr w:rsidR="0027465B" w14:paraId="0DD48892" w14:textId="77777777" w:rsidTr="0027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0DD4888F" w14:textId="77777777" w:rsidR="0027465B" w:rsidRDefault="0027465B" w:rsidP="0027465B">
            <w:pPr>
              <w:pStyle w:val="Style1"/>
              <w:framePr w:hSpace="0" w:wrap="auto" w:vAnchor="margin" w:hAnchor="text" w:xAlign="left" w:yAlign="inline"/>
            </w:pPr>
            <w:r>
              <w:t>Item</w:t>
            </w:r>
          </w:p>
        </w:tc>
        <w:sdt>
          <w:sdtPr>
            <w:alias w:val="Description:"/>
            <w:tag w:val="Description:"/>
            <w:id w:val="329724175"/>
            <w:placeholder>
              <w:docPart w:val="1CB3D6E033EA43208C29211BB0A07C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0DD48890" w14:textId="77777777" w:rsidR="0027465B" w:rsidRDefault="0027465B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tc>
          <w:tcPr>
            <w:tcW w:w="2614" w:type="dxa"/>
            <w:hideMark/>
          </w:tcPr>
          <w:p w14:paraId="0DD48891" w14:textId="77777777" w:rsidR="0027465B" w:rsidRDefault="0027465B" w:rsidP="0027465B">
            <w:pPr>
              <w:pStyle w:val="Style1"/>
              <w:framePr w:hSpace="0" w:wrap="auto" w:vAnchor="margin" w:hAnchor="text" w:xAlign="left" w:yAlign="inline"/>
            </w:pPr>
            <w:r>
              <w:t>Amount invoiced</w:t>
            </w:r>
          </w:p>
        </w:tc>
      </w:tr>
    </w:tbl>
    <w:p w14:paraId="0DD48893" w14:textId="77777777" w:rsidR="000E7C40" w:rsidRDefault="000E7C40"/>
    <w:p w14:paraId="0DD48894" w14:textId="77777777" w:rsidR="000E7C40" w:rsidRDefault="000E7C40"/>
    <w:tbl>
      <w:tblPr>
        <w:tblStyle w:val="Contenttable"/>
        <w:tblW w:w="3962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08"/>
        <w:gridCol w:w="3612"/>
        <w:gridCol w:w="2302"/>
      </w:tblGrid>
      <w:tr w:rsidR="0027465B" w14:paraId="0DD48899" w14:textId="77777777" w:rsidTr="0095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58"/>
        </w:trPr>
        <w:tc>
          <w:tcPr>
            <w:tcW w:w="24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0DD48895" w14:textId="0EE08FA9" w:rsidR="0027465B" w:rsidRDefault="0027465B" w:rsidP="0007754B">
            <w:pPr>
              <w:pStyle w:val="Normalright"/>
            </w:pPr>
            <w:r>
              <w:t>Consultant Fee –</w:t>
            </w:r>
            <w:r w:rsidR="001664DF">
              <w:t xml:space="preserve"> </w:t>
            </w:r>
          </w:p>
          <w:p w14:paraId="0DD48896" w14:textId="5817029D" w:rsidR="002C153B" w:rsidRDefault="00476CD8" w:rsidP="00112637">
            <w:pPr>
              <w:pStyle w:val="Normalright"/>
            </w:pPr>
            <w:r>
              <w:t xml:space="preserve">(Dates Included: </w:t>
            </w:r>
            <w:r w:rsidR="003A4837">
              <w:t>8</w:t>
            </w:r>
            <w:r w:rsidR="00FF6515">
              <w:t>/</w:t>
            </w:r>
            <w:r w:rsidR="00173823">
              <w:t>1</w:t>
            </w:r>
            <w:r w:rsidR="003A4837">
              <w:t>7</w:t>
            </w:r>
            <w:r w:rsidR="00FF6515">
              <w:t>/20</w:t>
            </w:r>
            <w:r w:rsidR="003A4837">
              <w:t>20</w:t>
            </w:r>
            <w:r w:rsidR="00FF6515">
              <w:t xml:space="preserve"> – </w:t>
            </w:r>
            <w:r w:rsidR="00FF1405">
              <w:t>12</w:t>
            </w:r>
            <w:r w:rsidR="004F0148">
              <w:t>/</w:t>
            </w:r>
            <w:r w:rsidR="00173823">
              <w:t>3</w:t>
            </w:r>
            <w:r w:rsidR="00FF1405">
              <w:t>1</w:t>
            </w:r>
            <w:r w:rsidR="002C153B">
              <w:t>/20</w:t>
            </w:r>
            <w:r w:rsidR="003A4837">
              <w:t>20)</w:t>
            </w:r>
          </w:p>
        </w:tc>
        <w:tc>
          <w:tcPr>
            <w:tcW w:w="36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9F5FCC2" w14:textId="77777777" w:rsidR="003A4837" w:rsidRPr="003A4837" w:rsidRDefault="003A4837" w:rsidP="003A4837">
            <w:pPr>
              <w:pStyle w:val="Normalright"/>
              <w:numPr>
                <w:ilvl w:val="0"/>
                <w:numId w:val="15"/>
              </w:numPr>
              <w:rPr>
                <w:sz w:val="20"/>
                <w:szCs w:val="16"/>
              </w:rPr>
            </w:pPr>
            <w:r w:rsidRPr="003A4837">
              <w:rPr>
                <w:sz w:val="20"/>
                <w:szCs w:val="16"/>
              </w:rPr>
              <w:t>Data collected in the field will be visible in the eTool</w:t>
            </w:r>
          </w:p>
          <w:p w14:paraId="7779747B" w14:textId="77777777" w:rsidR="00FF7D95" w:rsidRPr="003A4837" w:rsidRDefault="003A4837" w:rsidP="003A4837">
            <w:pPr>
              <w:pStyle w:val="Normalright"/>
              <w:numPr>
                <w:ilvl w:val="0"/>
                <w:numId w:val="15"/>
              </w:numPr>
              <w:rPr>
                <w:sz w:val="20"/>
                <w:szCs w:val="16"/>
              </w:rPr>
            </w:pPr>
            <w:r w:rsidRPr="003A4837">
              <w:rPr>
                <w:sz w:val="20"/>
                <w:szCs w:val="16"/>
              </w:rPr>
              <w:t>Document with instructions for collecting data using the Ona forms using ODK Collect</w:t>
            </w:r>
          </w:p>
          <w:p w14:paraId="097684CE" w14:textId="77777777" w:rsidR="003A4837" w:rsidRPr="003A4837" w:rsidRDefault="003A4837" w:rsidP="003A4837">
            <w:pPr>
              <w:pStyle w:val="Normalright"/>
              <w:numPr>
                <w:ilvl w:val="0"/>
                <w:numId w:val="15"/>
              </w:numPr>
              <w:rPr>
                <w:sz w:val="20"/>
                <w:szCs w:val="16"/>
              </w:rPr>
            </w:pPr>
            <w:r w:rsidRPr="003A4837">
              <w:rPr>
                <w:sz w:val="20"/>
                <w:szCs w:val="16"/>
              </w:rPr>
              <w:t>The eTool will be available to users through an internet browser</w:t>
            </w:r>
          </w:p>
          <w:p w14:paraId="22D17887" w14:textId="77777777" w:rsidR="003A4837" w:rsidRPr="003A4837" w:rsidRDefault="003A4837" w:rsidP="003A4837">
            <w:pPr>
              <w:pStyle w:val="Normalright"/>
              <w:numPr>
                <w:ilvl w:val="0"/>
                <w:numId w:val="15"/>
              </w:numPr>
              <w:rPr>
                <w:sz w:val="20"/>
                <w:szCs w:val="16"/>
              </w:rPr>
            </w:pPr>
            <w:r w:rsidRPr="003A4837">
              <w:rPr>
                <w:sz w:val="20"/>
                <w:szCs w:val="16"/>
              </w:rPr>
              <w:t>Users will be authenticated before viewing the eTool</w:t>
            </w:r>
          </w:p>
          <w:p w14:paraId="0DD48897" w14:textId="59099487" w:rsidR="003A4837" w:rsidRDefault="003A4837" w:rsidP="003A4837">
            <w:pPr>
              <w:pStyle w:val="Normalright"/>
              <w:numPr>
                <w:ilvl w:val="0"/>
                <w:numId w:val="15"/>
              </w:numPr>
            </w:pPr>
            <w:r w:rsidRPr="003A4837">
              <w:rPr>
                <w:sz w:val="20"/>
                <w:szCs w:val="16"/>
              </w:rPr>
              <w:t xml:space="preserve">Reports and instructions will be provided in the form of pdf documents </w:t>
            </w:r>
            <w:r w:rsidRPr="003A4837">
              <w:rPr>
                <w:sz w:val="20"/>
                <w:szCs w:val="20"/>
              </w:rPr>
              <w:t>where appropriate</w:t>
            </w:r>
          </w:p>
        </w:tc>
        <w:tc>
          <w:tcPr>
            <w:tcW w:w="23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0DD48898" w14:textId="13ADD567" w:rsidR="0027465B" w:rsidRDefault="001664DF" w:rsidP="003A4837">
            <w:pPr>
              <w:pStyle w:val="Normalright"/>
            </w:pPr>
            <w:r>
              <w:t>$</w:t>
            </w:r>
            <w:r w:rsidR="003A4837">
              <w:t>5</w:t>
            </w:r>
            <w:r w:rsidR="008A1899">
              <w:t>,</w:t>
            </w:r>
            <w:r w:rsidR="003A4837">
              <w:t>4</w:t>
            </w:r>
            <w:r w:rsidR="008A1899">
              <w:t>00</w:t>
            </w:r>
            <w:r w:rsidR="0007754B">
              <w:t xml:space="preserve"> </w:t>
            </w:r>
          </w:p>
        </w:tc>
      </w:tr>
    </w:tbl>
    <w:tbl>
      <w:tblPr>
        <w:tblStyle w:val="TotalTable"/>
        <w:tblW w:w="398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6033"/>
        <w:gridCol w:w="2341"/>
      </w:tblGrid>
      <w:tr w:rsidR="00A340F2" w14:paraId="0DD4889C" w14:textId="77777777" w:rsidTr="00780534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3" w:type="dxa"/>
            <w:tcBorders>
              <w:right w:val="single" w:sz="4" w:space="0" w:color="auto"/>
            </w:tcBorders>
            <w:shd w:val="clear" w:color="auto" w:fill="auto"/>
            <w:hideMark/>
          </w:tcPr>
          <w:p w14:paraId="0DD4889A" w14:textId="77777777" w:rsidR="00A340F2" w:rsidRPr="00B53B4D" w:rsidRDefault="00B53B4D" w:rsidP="00B53B4D">
            <w:pP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</w:pPr>
            <w:r w:rsidRPr="00B53B4D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Total</w:t>
            </w: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 xml:space="preserve"> Invoiced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1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DD4889B" w14:textId="16AE8BBE" w:rsidR="00A340F2" w:rsidRPr="00B53B4D" w:rsidRDefault="001664DF" w:rsidP="00B53B4D">
            <w:pP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</w:pP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$</w:t>
            </w:r>
            <w:r w:rsidR="003A4837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5</w:t>
            </w: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,</w:t>
            </w:r>
            <w:r w:rsidR="003A4837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4</w:t>
            </w:r>
            <w:r w:rsidR="00780534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00</w:t>
            </w:r>
          </w:p>
        </w:tc>
      </w:tr>
    </w:tbl>
    <w:p w14:paraId="0DD4889D" w14:textId="77777777" w:rsidR="007201A7" w:rsidRPr="00A340F2" w:rsidRDefault="007201A7" w:rsidP="00A36725"/>
    <w:sectPr w:rsidR="007201A7" w:rsidRPr="00A340F2" w:rsidSect="002F54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16917" w14:textId="77777777" w:rsidR="00ED6F56" w:rsidRDefault="00ED6F56">
      <w:pPr>
        <w:spacing w:line="240" w:lineRule="auto"/>
      </w:pPr>
      <w:r>
        <w:separator/>
      </w:r>
    </w:p>
    <w:p w14:paraId="07795A32" w14:textId="77777777" w:rsidR="00ED6F56" w:rsidRDefault="00ED6F56"/>
  </w:endnote>
  <w:endnote w:type="continuationSeparator" w:id="0">
    <w:p w14:paraId="0C9D5AB4" w14:textId="77777777" w:rsidR="00ED6F56" w:rsidRDefault="00ED6F56">
      <w:pPr>
        <w:spacing w:line="240" w:lineRule="auto"/>
      </w:pPr>
      <w:r>
        <w:continuationSeparator/>
      </w:r>
    </w:p>
    <w:p w14:paraId="0BAD5355" w14:textId="77777777" w:rsidR="00ED6F56" w:rsidRDefault="00ED6F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488A9" w14:textId="77777777" w:rsidR="002C4E84" w:rsidRDefault="002C4E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488AA" w14:textId="77777777" w:rsidR="002C4E84" w:rsidRDefault="002C4E84">
    <w:pPr>
      <w:pStyle w:val="Footer"/>
    </w:pPr>
  </w:p>
  <w:p w14:paraId="0DD488AB" w14:textId="77777777" w:rsidR="002C4E84" w:rsidRDefault="002C4E8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488AD" w14:textId="77777777" w:rsidR="002C4E84" w:rsidRDefault="002C4E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DD488B0" wp14:editId="0DD488B1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D488B3" w14:textId="77777777" w:rsidR="002C4E84" w:rsidRDefault="002C4E84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D488B0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0DD488B3" w14:textId="77777777" w:rsidR="002C4E84" w:rsidRDefault="002C4E84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3527D" w14:textId="77777777" w:rsidR="00ED6F56" w:rsidRDefault="00ED6F56">
      <w:pPr>
        <w:spacing w:line="240" w:lineRule="auto"/>
      </w:pPr>
      <w:r>
        <w:separator/>
      </w:r>
    </w:p>
    <w:p w14:paraId="01402F99" w14:textId="77777777" w:rsidR="00ED6F56" w:rsidRDefault="00ED6F56"/>
  </w:footnote>
  <w:footnote w:type="continuationSeparator" w:id="0">
    <w:p w14:paraId="318283AA" w14:textId="77777777" w:rsidR="00ED6F56" w:rsidRDefault="00ED6F56">
      <w:pPr>
        <w:spacing w:line="240" w:lineRule="auto"/>
      </w:pPr>
      <w:r>
        <w:continuationSeparator/>
      </w:r>
    </w:p>
    <w:p w14:paraId="7701E264" w14:textId="77777777" w:rsidR="00ED6F56" w:rsidRDefault="00ED6F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488A6" w14:textId="77777777" w:rsidR="002C4E84" w:rsidRDefault="002C4E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488A7" w14:textId="77777777" w:rsidR="002C4E84" w:rsidRDefault="002C4E84"/>
  <w:p w14:paraId="0DD488A8" w14:textId="77777777" w:rsidR="002C4E84" w:rsidRDefault="002C4E8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488AC" w14:textId="77777777" w:rsidR="002C4E84" w:rsidRDefault="002C4E8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D488AE" wp14:editId="0DD488AF">
              <wp:simplePos x="0" y="0"/>
              <wp:positionH relativeFrom="page">
                <wp:posOffset>18415</wp:posOffset>
              </wp:positionH>
              <wp:positionV relativeFrom="page">
                <wp:posOffset>-36830</wp:posOffset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D488B2" w14:textId="77777777" w:rsidR="002C4E84" w:rsidRDefault="002C4E84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D488AE" id="Freeform: Shape 5" o:spid="_x0000_s1026" alt="Green gradient in rectangle" style="position:absolute;margin-left:1.45pt;margin-top:-2.9pt;width:609.1pt;height:3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0DD488B2" w14:textId="77777777" w:rsidR="002C4E84" w:rsidRDefault="002C4E84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852BE1"/>
    <w:multiLevelType w:val="hybridMultilevel"/>
    <w:tmpl w:val="88D4C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C55A36"/>
    <w:multiLevelType w:val="hybridMultilevel"/>
    <w:tmpl w:val="300C8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57981"/>
    <w:multiLevelType w:val="hybridMultilevel"/>
    <w:tmpl w:val="5936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F624D"/>
    <w:multiLevelType w:val="hybridMultilevel"/>
    <w:tmpl w:val="9350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C698C"/>
    <w:multiLevelType w:val="hybridMultilevel"/>
    <w:tmpl w:val="92F4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E84"/>
    <w:rsid w:val="000309F3"/>
    <w:rsid w:val="00072D4C"/>
    <w:rsid w:val="0007754B"/>
    <w:rsid w:val="000A6E91"/>
    <w:rsid w:val="000D44AD"/>
    <w:rsid w:val="000E7C40"/>
    <w:rsid w:val="0010344F"/>
    <w:rsid w:val="00112637"/>
    <w:rsid w:val="0012402C"/>
    <w:rsid w:val="001664DF"/>
    <w:rsid w:val="00173823"/>
    <w:rsid w:val="001A035C"/>
    <w:rsid w:val="001D0777"/>
    <w:rsid w:val="001D1771"/>
    <w:rsid w:val="001D644D"/>
    <w:rsid w:val="001F1B90"/>
    <w:rsid w:val="002400DD"/>
    <w:rsid w:val="002450DA"/>
    <w:rsid w:val="00263E3B"/>
    <w:rsid w:val="0027465B"/>
    <w:rsid w:val="002A107B"/>
    <w:rsid w:val="002C153B"/>
    <w:rsid w:val="002C4E84"/>
    <w:rsid w:val="002E7603"/>
    <w:rsid w:val="002F5404"/>
    <w:rsid w:val="00316490"/>
    <w:rsid w:val="00316D06"/>
    <w:rsid w:val="00381C94"/>
    <w:rsid w:val="003A4837"/>
    <w:rsid w:val="003D23A0"/>
    <w:rsid w:val="003D3507"/>
    <w:rsid w:val="00467718"/>
    <w:rsid w:val="00476CD8"/>
    <w:rsid w:val="004858C9"/>
    <w:rsid w:val="004870D2"/>
    <w:rsid w:val="004A10E9"/>
    <w:rsid w:val="004A6242"/>
    <w:rsid w:val="004F0148"/>
    <w:rsid w:val="00553CC2"/>
    <w:rsid w:val="005E394D"/>
    <w:rsid w:val="005E4C3C"/>
    <w:rsid w:val="006465B3"/>
    <w:rsid w:val="00662DFA"/>
    <w:rsid w:val="006B4542"/>
    <w:rsid w:val="006F038A"/>
    <w:rsid w:val="007201A7"/>
    <w:rsid w:val="00724A8D"/>
    <w:rsid w:val="00780534"/>
    <w:rsid w:val="007B4FC5"/>
    <w:rsid w:val="007E0DF2"/>
    <w:rsid w:val="00865DB9"/>
    <w:rsid w:val="0089202B"/>
    <w:rsid w:val="008A1899"/>
    <w:rsid w:val="008A60A6"/>
    <w:rsid w:val="008B5297"/>
    <w:rsid w:val="00947F34"/>
    <w:rsid w:val="00952C02"/>
    <w:rsid w:val="009E3BE1"/>
    <w:rsid w:val="00A340F2"/>
    <w:rsid w:val="00A36725"/>
    <w:rsid w:val="00A3757A"/>
    <w:rsid w:val="00A80C8E"/>
    <w:rsid w:val="00A90390"/>
    <w:rsid w:val="00B53B4D"/>
    <w:rsid w:val="00B66C63"/>
    <w:rsid w:val="00B727BE"/>
    <w:rsid w:val="00BB3E69"/>
    <w:rsid w:val="00C142B4"/>
    <w:rsid w:val="00CE3710"/>
    <w:rsid w:val="00CF2287"/>
    <w:rsid w:val="00CF5499"/>
    <w:rsid w:val="00D535F9"/>
    <w:rsid w:val="00D73210"/>
    <w:rsid w:val="00DB7D52"/>
    <w:rsid w:val="00DC3E02"/>
    <w:rsid w:val="00EB63A0"/>
    <w:rsid w:val="00EC16CD"/>
    <w:rsid w:val="00ED6F56"/>
    <w:rsid w:val="00EE2839"/>
    <w:rsid w:val="00EF40BF"/>
    <w:rsid w:val="00F65B05"/>
    <w:rsid w:val="00F83FF2"/>
    <w:rsid w:val="00FE0263"/>
    <w:rsid w:val="00FF1405"/>
    <w:rsid w:val="00FF6515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D4887E"/>
  <w15:chartTrackingRefBased/>
  <w15:docId w15:val="{72DC0A77-D5AC-4C8A-BC9E-A71E0A85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3A0"/>
  </w:style>
  <w:style w:type="paragraph" w:styleId="Heading1">
    <w:name w:val="heading 1"/>
    <w:basedOn w:val="Normal"/>
    <w:link w:val="Heading1Char"/>
    <w:autoRedefine/>
    <w:uiPriority w:val="2"/>
    <w:qFormat/>
    <w:rsid w:val="00B727B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B4F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B727B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FE0263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E0263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CE3710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C5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7B4FC5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7B4FC5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0BF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0BF"/>
    <w:rPr>
      <w:rFonts w:ascii="Segoe UI" w:hAnsi="Segoe UI" w:cs="Segoe UI"/>
    </w:rPr>
  </w:style>
  <w:style w:type="paragraph" w:styleId="ListParagraph">
    <w:name w:val="List Paragraph"/>
    <w:aliases w:val="small normal,Resume Title,List Paragraph_Table bullets,Ha,List Paragraph1"/>
    <w:basedOn w:val="Normal"/>
    <w:link w:val="ListParagraphChar"/>
    <w:uiPriority w:val="34"/>
    <w:qFormat/>
    <w:rsid w:val="003A4837"/>
    <w:pPr>
      <w:spacing w:line="248" w:lineRule="auto"/>
      <w:ind w:left="720" w:right="183" w:hanging="10"/>
      <w:contextualSpacing/>
      <w:jc w:val="both"/>
    </w:pPr>
    <w:rPr>
      <w:rFonts w:ascii="Times New Roman" w:eastAsia="Times New Roman" w:hAnsi="Times New Roman" w:cs="Times New Roman"/>
      <w:color w:val="000000"/>
      <w:sz w:val="22"/>
      <w:szCs w:val="24"/>
      <w:lang w:eastAsia="en-US" w:bidi="en-US"/>
    </w:rPr>
  </w:style>
  <w:style w:type="character" w:customStyle="1" w:styleId="ListParagraphChar">
    <w:name w:val="List Paragraph Char"/>
    <w:aliases w:val="small normal Char,Resume Title Char,List Paragraph_Table bullets Char,Ha Char,List Paragraph1 Char"/>
    <w:link w:val="ListParagraph"/>
    <w:uiPriority w:val="34"/>
    <w:rsid w:val="003A4837"/>
    <w:rPr>
      <w:rFonts w:ascii="Times New Roman" w:eastAsia="Times New Roman" w:hAnsi="Times New Roman" w:cs="Times New Roman"/>
      <w:color w:val="000000"/>
      <w:sz w:val="22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ze6950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365469EA4E04C4698B4DA53D9250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683C3-4238-4397-951F-F6E31D0C04DB}"/>
      </w:docPartPr>
      <w:docPartBody>
        <w:p w:rsidR="005B4AD2" w:rsidRDefault="001B0EAE">
          <w:pPr>
            <w:pStyle w:val="3365469EA4E04C4698B4DA53D9250BDF"/>
          </w:pPr>
          <w:r>
            <w:rPr>
              <w:rFonts w:ascii="Franklin Gothic Book" w:hAnsi="Franklin Gothic Book"/>
              <w:szCs w:val="52"/>
            </w:rPr>
            <w:t>INVOICe</w:t>
          </w:r>
        </w:p>
      </w:docPartBody>
    </w:docPart>
    <w:docPart>
      <w:docPartPr>
        <w:name w:val="5CE4E3AC1CCF4E12A468061A360B8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BC1B0-9910-4656-90B0-2AA58792962D}"/>
      </w:docPartPr>
      <w:docPartBody>
        <w:p w:rsidR="005B4AD2" w:rsidRDefault="001B0EAE">
          <w:pPr>
            <w:pStyle w:val="5CE4E3AC1CCF4E12A468061A360B802D"/>
          </w:pPr>
          <w:r>
            <w:rPr>
              <w:rFonts w:ascii="Franklin Gothic Demi" w:hAnsi="Franklin Gothic Demi"/>
              <w:color w:val="000000" w:themeColor="text1"/>
              <w:sz w:val="32"/>
              <w:szCs w:val="32"/>
            </w:rPr>
            <w:t>DATE</w:t>
          </w:r>
        </w:p>
      </w:docPartBody>
    </w:docPart>
    <w:docPart>
      <w:docPartPr>
        <w:name w:val="7D52CEB93DEE49D49321ADCB75CF1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80283-1657-4B76-B83B-E10AAA2B2603}"/>
      </w:docPartPr>
      <w:docPartBody>
        <w:p w:rsidR="005B4AD2" w:rsidRDefault="001B0EAE">
          <w:pPr>
            <w:pStyle w:val="7D52CEB93DEE49D49321ADCB75CF1532"/>
          </w:pPr>
          <w:r w:rsidRPr="00EC16CD">
            <w:rPr>
              <w:rFonts w:ascii="Franklin Gothic Demi" w:hAnsi="Franklin Gothic Dem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435E61E63C4D4D9F80D51298F9AE0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E5088-2ED3-4B13-8163-F4E169AED249}"/>
      </w:docPartPr>
      <w:docPartBody>
        <w:p w:rsidR="005B4AD2" w:rsidRDefault="001B0EAE">
          <w:pPr>
            <w:pStyle w:val="435E61E63C4D4D9F80D51298F9AE0F3B"/>
          </w:pPr>
          <w:r>
            <w:rPr>
              <w:rFonts w:ascii="Microsoft Sans Serif" w:hAnsi="Microsoft Sans Serif" w:cs="Microsoft Sans Serif"/>
              <w:color w:val="000000" w:themeColor="text1"/>
              <w:sz w:val="32"/>
              <w:szCs w:val="32"/>
            </w:rPr>
            <w:t>Number</w:t>
          </w:r>
        </w:p>
      </w:docPartBody>
    </w:docPart>
    <w:docPart>
      <w:docPartPr>
        <w:name w:val="1CB3D6E033EA43208C29211BB0A07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5CC58-1596-4A7B-AA9E-FA3BA8E89E33}"/>
      </w:docPartPr>
      <w:docPartBody>
        <w:p w:rsidR="005B4AD2" w:rsidRDefault="007127B3" w:rsidP="007127B3">
          <w:pPr>
            <w:pStyle w:val="1CB3D6E033EA43208C29211BB0A07C6F"/>
          </w:pPr>
          <w:r>
            <w:t>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7B3"/>
    <w:rsid w:val="001B0EAE"/>
    <w:rsid w:val="002641AC"/>
    <w:rsid w:val="00431FBF"/>
    <w:rsid w:val="005B4AD2"/>
    <w:rsid w:val="007127B3"/>
    <w:rsid w:val="008510CA"/>
    <w:rsid w:val="008D2889"/>
    <w:rsid w:val="008F0D39"/>
    <w:rsid w:val="00D672FD"/>
    <w:rsid w:val="00DA757B"/>
    <w:rsid w:val="00F5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65469EA4E04C4698B4DA53D9250BDF">
    <w:name w:val="3365469EA4E04C4698B4DA53D9250BDF"/>
  </w:style>
  <w:style w:type="paragraph" w:customStyle="1" w:styleId="5CE4E3AC1CCF4E12A468061A360B802D">
    <w:name w:val="5CE4E3AC1CCF4E12A468061A360B802D"/>
  </w:style>
  <w:style w:type="paragraph" w:customStyle="1" w:styleId="8EE788406F164A98AA6E37EBA561BEE3">
    <w:name w:val="8EE788406F164A98AA6E37EBA561BEE3"/>
  </w:style>
  <w:style w:type="paragraph" w:customStyle="1" w:styleId="7D52CEB93DEE49D49321ADCB75CF1532">
    <w:name w:val="7D52CEB93DEE49D49321ADCB75CF1532"/>
  </w:style>
  <w:style w:type="paragraph" w:customStyle="1" w:styleId="435E61E63C4D4D9F80D51298F9AE0F3B">
    <w:name w:val="435E61E63C4D4D9F80D51298F9AE0F3B"/>
  </w:style>
  <w:style w:type="paragraph" w:customStyle="1" w:styleId="049D592A503C4163949C8FBD14E2C723">
    <w:name w:val="049D592A503C4163949C8FBD14E2C723"/>
  </w:style>
  <w:style w:type="paragraph" w:customStyle="1" w:styleId="B6A89CA13EF24BADADD684EF1672A61C">
    <w:name w:val="B6A89CA13EF24BADADD684EF1672A61C"/>
  </w:style>
  <w:style w:type="paragraph" w:customStyle="1" w:styleId="F8DF8495908E44B3A0205E69E0AD009B">
    <w:name w:val="F8DF8495908E44B3A0205E69E0AD009B"/>
  </w:style>
  <w:style w:type="paragraph" w:customStyle="1" w:styleId="1A1502862E864FD7B1A8717A5045EA76">
    <w:name w:val="1A1502862E864FD7B1A8717A5045EA76"/>
  </w:style>
  <w:style w:type="paragraph" w:customStyle="1" w:styleId="00DFCCC7FD54499298DAC00D23B3232E">
    <w:name w:val="00DFCCC7FD54499298DAC00D23B3232E"/>
  </w:style>
  <w:style w:type="paragraph" w:customStyle="1" w:styleId="2BC071EA4E5A4AD59AFCE1836D1CF2F6">
    <w:name w:val="2BC071EA4E5A4AD59AFCE1836D1CF2F6"/>
  </w:style>
  <w:style w:type="paragraph" w:customStyle="1" w:styleId="1ADB879511CC4554A067FFBC928799FD">
    <w:name w:val="1ADB879511CC4554A067FFBC928799FD"/>
  </w:style>
  <w:style w:type="paragraph" w:customStyle="1" w:styleId="F0AA107F6D2E48A784CC8CB78FE570E5">
    <w:name w:val="F0AA107F6D2E48A784CC8CB78FE570E5"/>
  </w:style>
  <w:style w:type="paragraph" w:customStyle="1" w:styleId="07CD824A9B2346F187A215B3F7767502">
    <w:name w:val="07CD824A9B2346F187A215B3F7767502"/>
  </w:style>
  <w:style w:type="paragraph" w:customStyle="1" w:styleId="45979B53224945FAB671F9E31895D530">
    <w:name w:val="45979B53224945FAB671F9E31895D530"/>
  </w:style>
  <w:style w:type="paragraph" w:customStyle="1" w:styleId="760B41FBDDCB45239DAE4F2316400A97">
    <w:name w:val="760B41FBDDCB45239DAE4F2316400A97"/>
  </w:style>
  <w:style w:type="paragraph" w:customStyle="1" w:styleId="A768C3E6B97D4886939D5D1A07B64FE6">
    <w:name w:val="A768C3E6B97D4886939D5D1A07B64FE6"/>
  </w:style>
  <w:style w:type="paragraph" w:customStyle="1" w:styleId="09EDA70D97404846BA2A6BB32E9F82B4">
    <w:name w:val="09EDA70D97404846BA2A6BB32E9F82B4"/>
  </w:style>
  <w:style w:type="paragraph" w:customStyle="1" w:styleId="31EC7D39AA1E4EF5B4151345DA79F8B2">
    <w:name w:val="31EC7D39AA1E4EF5B4151345DA79F8B2"/>
  </w:style>
  <w:style w:type="paragraph" w:customStyle="1" w:styleId="07023641B1014EC099B51C2A2BC1EA06">
    <w:name w:val="07023641B1014EC099B51C2A2BC1EA06"/>
  </w:style>
  <w:style w:type="paragraph" w:customStyle="1" w:styleId="B0800CFDF5AE415D9B2CF19C353BB201">
    <w:name w:val="B0800CFDF5AE415D9B2CF19C353BB201"/>
  </w:style>
  <w:style w:type="paragraph" w:customStyle="1" w:styleId="1DBA106AE3554EFDA04FE4A92B970660">
    <w:name w:val="1DBA106AE3554EFDA04FE4A92B970660"/>
  </w:style>
  <w:style w:type="paragraph" w:customStyle="1" w:styleId="FEDA276271E042628F4E3CC0FA20CEF0">
    <w:name w:val="FEDA276271E042628F4E3CC0FA20CEF0"/>
  </w:style>
  <w:style w:type="paragraph" w:customStyle="1" w:styleId="B0727811601F4ADC8C4B527B9A1C0962">
    <w:name w:val="B0727811601F4ADC8C4B527B9A1C0962"/>
  </w:style>
  <w:style w:type="paragraph" w:customStyle="1" w:styleId="49B3FEBE2B104167933ED23514E01807">
    <w:name w:val="49B3FEBE2B104167933ED23514E01807"/>
  </w:style>
  <w:style w:type="paragraph" w:customStyle="1" w:styleId="BE92C3360ADE4652B5A4F64A8C2A7A57">
    <w:name w:val="BE92C3360ADE4652B5A4F64A8C2A7A57"/>
  </w:style>
  <w:style w:type="paragraph" w:customStyle="1" w:styleId="AA4C0BDD558B44CAB4BC95736AC548C7">
    <w:name w:val="AA4C0BDD558B44CAB4BC95736AC548C7"/>
  </w:style>
  <w:style w:type="paragraph" w:customStyle="1" w:styleId="350304174CEA4216A95E1B2441713729">
    <w:name w:val="350304174CEA4216A95E1B2441713729"/>
  </w:style>
  <w:style w:type="paragraph" w:customStyle="1" w:styleId="735C9302E37E4E64AB22EBFF1699D047">
    <w:name w:val="735C9302E37E4E64AB22EBFF1699D047"/>
  </w:style>
  <w:style w:type="paragraph" w:customStyle="1" w:styleId="072857AA339F4E598EADEF142D30AB82">
    <w:name w:val="072857AA339F4E598EADEF142D30AB82"/>
  </w:style>
  <w:style w:type="paragraph" w:customStyle="1" w:styleId="B5F5AE0F221D44E98B9E7662A152D2EF">
    <w:name w:val="B5F5AE0F221D44E98B9E7662A152D2EF"/>
  </w:style>
  <w:style w:type="paragraph" w:customStyle="1" w:styleId="DE79AEC0DFA04F7683A316A56C038A26">
    <w:name w:val="DE79AEC0DFA04F7683A316A56C038A26"/>
  </w:style>
  <w:style w:type="paragraph" w:customStyle="1" w:styleId="BC0730D9AA854C9A96D3E220CA45066C">
    <w:name w:val="BC0730D9AA854C9A96D3E220CA45066C"/>
  </w:style>
  <w:style w:type="paragraph" w:customStyle="1" w:styleId="59984E05E2F741AC9FC7429DB708A584">
    <w:name w:val="59984E05E2F741AC9FC7429DB708A584"/>
  </w:style>
  <w:style w:type="paragraph" w:customStyle="1" w:styleId="9AE5C4FDB07E430097905A59C9A88144">
    <w:name w:val="9AE5C4FDB07E430097905A59C9A88144"/>
  </w:style>
  <w:style w:type="paragraph" w:customStyle="1" w:styleId="A0F3E77448C34FA088A17374848E899B">
    <w:name w:val="A0F3E77448C34FA088A17374848E899B"/>
  </w:style>
  <w:style w:type="paragraph" w:customStyle="1" w:styleId="6D4EF4D4280D4B85AD235B172A83F2C5">
    <w:name w:val="6D4EF4D4280D4B85AD235B172A83F2C5"/>
  </w:style>
  <w:style w:type="paragraph" w:customStyle="1" w:styleId="52A8EC524F754807AA9C977292AD5A77">
    <w:name w:val="52A8EC524F754807AA9C977292AD5A77"/>
  </w:style>
  <w:style w:type="paragraph" w:customStyle="1" w:styleId="6C63B2A4C2314E78AD5489688CB82228">
    <w:name w:val="6C63B2A4C2314E78AD5489688CB82228"/>
  </w:style>
  <w:style w:type="paragraph" w:customStyle="1" w:styleId="B2CCB0F9B7EF41EBB173CA9A26475D3D">
    <w:name w:val="B2CCB0F9B7EF41EBB173CA9A26475D3D"/>
  </w:style>
  <w:style w:type="paragraph" w:customStyle="1" w:styleId="0A1A4B8E88684270B5363F6057755987">
    <w:name w:val="0A1A4B8E88684270B5363F6057755987"/>
  </w:style>
  <w:style w:type="paragraph" w:customStyle="1" w:styleId="377EAD46404246B7BE2162B681496895">
    <w:name w:val="377EAD46404246B7BE2162B681496895"/>
  </w:style>
  <w:style w:type="paragraph" w:customStyle="1" w:styleId="217DEE2A7B2B4C2F81685470EFDBB098">
    <w:name w:val="217DEE2A7B2B4C2F81685470EFDBB098"/>
  </w:style>
  <w:style w:type="paragraph" w:customStyle="1" w:styleId="D373FD12390B484AB362519CBF0BDE7C">
    <w:name w:val="D373FD12390B484AB362519CBF0BDE7C"/>
  </w:style>
  <w:style w:type="paragraph" w:customStyle="1" w:styleId="4845E5CCD2104D7FB77A288260906847">
    <w:name w:val="4845E5CCD2104D7FB77A288260906847"/>
  </w:style>
  <w:style w:type="paragraph" w:customStyle="1" w:styleId="7542B69CF9B743F8BDBBC16B71450329">
    <w:name w:val="7542B69CF9B743F8BDBBC16B71450329"/>
  </w:style>
  <w:style w:type="paragraph" w:customStyle="1" w:styleId="3DDBF252F4CE46C0B68477DB322D9814">
    <w:name w:val="3DDBF252F4CE46C0B68477DB322D9814"/>
  </w:style>
  <w:style w:type="paragraph" w:customStyle="1" w:styleId="BB292D48797A4A518A3D6ACCD82FF837">
    <w:name w:val="BB292D48797A4A518A3D6ACCD82FF837"/>
  </w:style>
  <w:style w:type="paragraph" w:customStyle="1" w:styleId="E49217D925564D94A0738A618F78428C">
    <w:name w:val="E49217D925564D94A0738A618F78428C"/>
  </w:style>
  <w:style w:type="paragraph" w:customStyle="1" w:styleId="873294BD9F484846BD0C17E3FF4D20CC">
    <w:name w:val="873294BD9F484846BD0C17E3FF4D20CC"/>
  </w:style>
  <w:style w:type="paragraph" w:customStyle="1" w:styleId="D20FF7E5586C4A279F7A98541860D371">
    <w:name w:val="D20FF7E5586C4A279F7A98541860D371"/>
  </w:style>
  <w:style w:type="paragraph" w:customStyle="1" w:styleId="13EE9DF7597F428F96DCF89343A773AD">
    <w:name w:val="13EE9DF7597F428F96DCF89343A773AD"/>
  </w:style>
  <w:style w:type="paragraph" w:customStyle="1" w:styleId="CBACF2E3E471443391BA39E65C0383DB">
    <w:name w:val="CBACF2E3E471443391BA39E65C0383DB"/>
  </w:style>
  <w:style w:type="paragraph" w:customStyle="1" w:styleId="B4E2BB93CEE74C88B30606EE5FE78F3E">
    <w:name w:val="B4E2BB93CEE74C88B30606EE5FE78F3E"/>
    <w:rsid w:val="007127B3"/>
  </w:style>
  <w:style w:type="paragraph" w:customStyle="1" w:styleId="1CB3D6E033EA43208C29211BB0A07C6F">
    <w:name w:val="1CB3D6E033EA43208C29211BB0A07C6F"/>
    <w:rsid w:val="007127B3"/>
  </w:style>
  <w:style w:type="paragraph" w:customStyle="1" w:styleId="18119C2968094CCF98B6DAAF6D15FD54">
    <w:name w:val="18119C2968094CCF98B6DAAF6D15FD54"/>
    <w:rsid w:val="007127B3"/>
  </w:style>
  <w:style w:type="paragraph" w:customStyle="1" w:styleId="1DC0A89AE63C480EB12D24B690129D12">
    <w:name w:val="1DC0A89AE63C480EB12D24B690129D12"/>
    <w:rsid w:val="007127B3"/>
  </w:style>
  <w:style w:type="paragraph" w:customStyle="1" w:styleId="A769B406B3824AA3869B089421ECB88E">
    <w:name w:val="A769B406B3824AA3869B089421ECB88E"/>
    <w:rsid w:val="007127B3"/>
  </w:style>
  <w:style w:type="paragraph" w:customStyle="1" w:styleId="5801DBF3501A4E20A4D76220ECC2BC8A">
    <w:name w:val="5801DBF3501A4E20A4D76220ECC2BC8A"/>
    <w:rsid w:val="007127B3"/>
  </w:style>
  <w:style w:type="paragraph" w:customStyle="1" w:styleId="EFECB83D28CD44058BBC7B272A8A4028">
    <w:name w:val="EFECB83D28CD44058BBC7B272A8A4028"/>
    <w:rsid w:val="007127B3"/>
  </w:style>
  <w:style w:type="paragraph" w:customStyle="1" w:styleId="E1B326EAF253469692AF05B59FE810FF">
    <w:name w:val="E1B326EAF253469692AF05B59FE810FF"/>
    <w:rsid w:val="007127B3"/>
  </w:style>
  <w:style w:type="paragraph" w:customStyle="1" w:styleId="76C72157F4654DA5931148F5B164A9FB">
    <w:name w:val="76C72157F4654DA5931148F5B164A9FB"/>
    <w:rsid w:val="007127B3"/>
  </w:style>
  <w:style w:type="paragraph" w:customStyle="1" w:styleId="6311588537764BB89AD762487B9016CA">
    <w:name w:val="6311588537764BB89AD762487B9016CA"/>
    <w:rsid w:val="007127B3"/>
  </w:style>
  <w:style w:type="paragraph" w:customStyle="1" w:styleId="EF6F1015ED034143B79834EA4E5CEDBF">
    <w:name w:val="EF6F1015ED034143B79834EA4E5CEDBF"/>
    <w:rsid w:val="007127B3"/>
  </w:style>
  <w:style w:type="paragraph" w:customStyle="1" w:styleId="C7C7F24648A3428B824FA6C543FBB4B4">
    <w:name w:val="C7C7F24648A3428B824FA6C543FBB4B4"/>
    <w:rsid w:val="007127B3"/>
  </w:style>
  <w:style w:type="paragraph" w:customStyle="1" w:styleId="D67BEDC37CFB40D7B9026B16F35ED22B">
    <w:name w:val="D67BEDC37CFB40D7B9026B16F35ED22B"/>
    <w:rsid w:val="007127B3"/>
  </w:style>
  <w:style w:type="paragraph" w:customStyle="1" w:styleId="E67C6188B04B4C40BE93B24513A14995">
    <w:name w:val="E67C6188B04B4C40BE93B24513A14995"/>
    <w:rsid w:val="007127B3"/>
  </w:style>
  <w:style w:type="paragraph" w:customStyle="1" w:styleId="0642C01DF5E94577B87F3798D23531DF">
    <w:name w:val="0642C01DF5E94577B87F3798D23531DF"/>
    <w:rsid w:val="007127B3"/>
  </w:style>
  <w:style w:type="paragraph" w:customStyle="1" w:styleId="8C4DCA88372C4E4F96FC6660A70D19FE">
    <w:name w:val="8C4DCA88372C4E4F96FC6660A70D19FE"/>
    <w:rsid w:val="007127B3"/>
  </w:style>
  <w:style w:type="paragraph" w:customStyle="1" w:styleId="F218E41D6DDC4C139DFDE6AE6AD7E202">
    <w:name w:val="F218E41D6DDC4C139DFDE6AE6AD7E202"/>
    <w:rsid w:val="007127B3"/>
  </w:style>
  <w:style w:type="paragraph" w:customStyle="1" w:styleId="FE78203847214457AA963B20EC784F37">
    <w:name w:val="FE78203847214457AA963B20EC784F37"/>
    <w:rsid w:val="007127B3"/>
  </w:style>
  <w:style w:type="paragraph" w:customStyle="1" w:styleId="A341DFCEAC41406185312622E2C99C2E">
    <w:name w:val="A341DFCEAC41406185312622E2C99C2E"/>
    <w:rsid w:val="00712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AD781006CFE4FA289354A6A26B663" ma:contentTypeVersion="9" ma:contentTypeDescription="Create a new document." ma:contentTypeScope="" ma:versionID="70f891c46472f5a21ca14a25418fc715">
  <xsd:schema xmlns:xsd="http://www.w3.org/2001/XMLSchema" xmlns:xs="http://www.w3.org/2001/XMLSchema" xmlns:p="http://schemas.microsoft.com/office/2006/metadata/properties" xmlns:ns3="6f2940e1-d6a6-4eeb-866e-7f5c8474e994" targetNamespace="http://schemas.microsoft.com/office/2006/metadata/properties" ma:root="true" ma:fieldsID="b9b033fd5688487bb461ad74772f5c04" ns3:_="">
    <xsd:import namespace="6f2940e1-d6a6-4eeb-866e-7f5c8474e9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940e1-d6a6-4eeb-866e-7f5c8474e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7C2447-19CA-44F3-939C-C51F6AEA4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2940e1-d6a6-4eeb-866e-7f5c8474e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06439A-C976-4CB4-83E0-8EB2AF892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18DE52-9CC9-450E-B32F-F3E89F33A2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183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Sondgerath Travis</dc:creator>
  <cp:keywords/>
  <dc:description/>
  <cp:lastModifiedBy>Travis Sondgerath</cp:lastModifiedBy>
  <cp:revision>5</cp:revision>
  <dcterms:created xsi:type="dcterms:W3CDTF">2020-08-18T00:01:00Z</dcterms:created>
  <dcterms:modified xsi:type="dcterms:W3CDTF">2021-01-20T14:52:00Z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2018-05-11T08:56:21.5692993Z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0x010100CE4AD781006CFE4FA289354A6A26B663</vt:lpwstr>
  </property>
</Properties>
</file>