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7" w:type="dxa"/>
        <w:jc w:val="center"/>
        <w:tblLook w:val="04A0" w:firstRow="1" w:lastRow="0" w:firstColumn="1" w:lastColumn="0" w:noHBand="0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0DD48881" w14:textId="77777777" w:rsidTr="002F5404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3365469EA4E04C4698B4DA53D9250B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0DD4887E" w14:textId="77777777" w:rsidR="00A340F2" w:rsidRPr="00CF2287" w:rsidRDefault="00FE0263" w:rsidP="002F5404">
                <w:pPr>
                  <w:pStyle w:val="Title"/>
                  <w:rPr>
                    <w:rFonts w:ascii="Franklin Gothic Book" w:hAnsi="Franklin Gothic Book"/>
                    <w:szCs w:val="52"/>
                  </w:rPr>
                </w:pPr>
                <w:r>
                  <w:rPr>
                    <w:rFonts w:ascii="Franklin Gothic Book" w:hAnsi="Franklin Gothic Book"/>
                    <w:szCs w:val="52"/>
                  </w:rPr>
                  <w:t>INVOICe</w:t>
                </w:r>
              </w:p>
            </w:tc>
          </w:sdtContent>
        </w:sdt>
        <w:tc>
          <w:tcPr>
            <w:tcW w:w="3539" w:type="dxa"/>
          </w:tcPr>
          <w:p w14:paraId="0DD4887F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0DD48880" w14:textId="77777777" w:rsidR="00A340F2" w:rsidRDefault="00A340F2" w:rsidP="002F5404"/>
        </w:tc>
      </w:tr>
      <w:tr w:rsidR="00A340F2" w14:paraId="0DD4888C" w14:textId="77777777" w:rsidTr="002F5404">
        <w:trPr>
          <w:trHeight w:val="1364"/>
          <w:jc w:val="center"/>
        </w:trPr>
        <w:tc>
          <w:tcPr>
            <w:tcW w:w="3539" w:type="dxa"/>
            <w:hideMark/>
          </w:tcPr>
          <w:p w14:paraId="0DD48882" w14:textId="77777777" w:rsidR="00A340F2" w:rsidRPr="00EC16CD" w:rsidRDefault="001B31CC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5CE4E3AC1CCF4E12A468061A360B802D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DATE</w:t>
                </w:r>
              </w:sdtContent>
            </w:sdt>
          </w:p>
          <w:p w14:paraId="0DD48883" w14:textId="63FB9969" w:rsidR="00A340F2" w:rsidRDefault="00A80C8E" w:rsidP="00EE2839">
            <w:pPr>
              <w:rPr>
                <w:rFonts w:ascii="Microsoft Sans Serif" w:hAnsi="Microsoft Sans Serif" w:cs="Microsoft Sans Serif"/>
                <w:sz w:val="32"/>
                <w:szCs w:val="32"/>
              </w:rPr>
            </w:pPr>
            <w:r>
              <w:rPr>
                <w:rFonts w:ascii="Microsoft Sans Serif" w:hAnsi="Microsoft Sans Serif" w:cs="Microsoft Sans Serif"/>
                <w:sz w:val="32"/>
                <w:szCs w:val="32"/>
              </w:rPr>
              <w:t>9/16/19</w:t>
            </w:r>
          </w:p>
        </w:tc>
        <w:tc>
          <w:tcPr>
            <w:tcW w:w="3539" w:type="dxa"/>
            <w:hideMark/>
          </w:tcPr>
          <w:p w14:paraId="0DD48884" w14:textId="77777777" w:rsidR="00A340F2" w:rsidRPr="00EC16CD" w:rsidRDefault="001B31CC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7D52CEB93DEE49D49321ADCB75CF153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C16CD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0DD48885" w14:textId="1BBF8560" w:rsidR="00A340F2" w:rsidRPr="00EC16CD" w:rsidRDefault="001B31CC" w:rsidP="002F5404">
            <w:pPr>
              <w:rPr>
                <w:color w:val="000000" w:themeColor="text1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435E61E63C4D4D9F80D51298F9AE0F3B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Microsoft Sans Serif" w:hAnsi="Microsoft Sans Serif" w:cs="Microsoft Sans Serif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  <w:r w:rsidR="00476CD8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 xml:space="preserve"> </w:t>
            </w:r>
            <w:r w:rsidR="00A80C8E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3539" w:type="dxa"/>
            <w:hideMark/>
          </w:tcPr>
          <w:p w14:paraId="0DD48886" w14:textId="77777777" w:rsidR="00A340F2" w:rsidRPr="00EC16CD" w:rsidRDefault="00DC3E02" w:rsidP="002F5404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Travis Sondgerath</w:t>
            </w:r>
          </w:p>
          <w:p w14:paraId="0DD48887" w14:textId="5F43CE39" w:rsidR="00A340F2" w:rsidRPr="00EC16CD" w:rsidRDefault="008A60A6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4510 Charlotte Ave</w:t>
            </w:r>
            <w:r w:rsidR="00DC3E02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, Apt </w:t>
            </w: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517</w:t>
            </w:r>
          </w:p>
          <w:p w14:paraId="0DD48888" w14:textId="2D8D4D76" w:rsidR="00CF2287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Nashville, TN 3720</w:t>
            </w:r>
            <w:r w:rsidR="008A60A6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9</w:t>
            </w:r>
          </w:p>
          <w:p w14:paraId="0DD48889" w14:textId="77777777"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260 729-2378</w:t>
            </w:r>
          </w:p>
          <w:p w14:paraId="0DD4888A" w14:textId="77777777"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tsondger@gmail.com</w:t>
            </w:r>
          </w:p>
          <w:p w14:paraId="0DD4888B" w14:textId="77777777" w:rsidR="00A340F2" w:rsidRPr="00EC16CD" w:rsidRDefault="00A340F2" w:rsidP="00DC3E02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DD4888D" w14:textId="77777777" w:rsidR="00A340F2" w:rsidRDefault="00A340F2" w:rsidP="002F5404">
      <w:pPr>
        <w:rPr>
          <w:noProof/>
        </w:rPr>
      </w:pPr>
    </w:p>
    <w:p w14:paraId="0DD4888E" w14:textId="77777777" w:rsidR="00A340F2" w:rsidRDefault="00A340F2" w:rsidP="00A340F2">
      <w:pPr>
        <w:rPr>
          <w:noProof/>
        </w:rPr>
      </w:pPr>
    </w:p>
    <w:tbl>
      <w:tblPr>
        <w:tblStyle w:val="Contenttable"/>
        <w:tblW w:w="4110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1"/>
        <w:gridCol w:w="3616"/>
        <w:gridCol w:w="2614"/>
      </w:tblGrid>
      <w:tr w:rsidR="0027465B" w14:paraId="0DD48892" w14:textId="77777777" w:rsidTr="0027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0DD4888F" w14:textId="77777777"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Item</w:t>
            </w:r>
          </w:p>
        </w:tc>
        <w:sdt>
          <w:sdtPr>
            <w:alias w:val="Description:"/>
            <w:tag w:val="Description:"/>
            <w:id w:val="329724175"/>
            <w:placeholder>
              <w:docPart w:val="1CB3D6E033EA43208C29211BB0A07C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0DD48890" w14:textId="77777777" w:rsidR="0027465B" w:rsidRDefault="0027465B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tc>
          <w:tcPr>
            <w:tcW w:w="2614" w:type="dxa"/>
            <w:hideMark/>
          </w:tcPr>
          <w:p w14:paraId="0DD48891" w14:textId="77777777"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Amount invoiced</w:t>
            </w:r>
          </w:p>
        </w:tc>
      </w:tr>
    </w:tbl>
    <w:p w14:paraId="0DD48893" w14:textId="77777777" w:rsidR="000E7C40" w:rsidRDefault="000E7C40"/>
    <w:p w14:paraId="0DD48894" w14:textId="77777777" w:rsidR="000E7C40" w:rsidRDefault="000E7C40"/>
    <w:tbl>
      <w:tblPr>
        <w:tblStyle w:val="Contenttable"/>
        <w:tblW w:w="3962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08"/>
        <w:gridCol w:w="3612"/>
        <w:gridCol w:w="2302"/>
      </w:tblGrid>
      <w:tr w:rsidR="0027465B" w14:paraId="0DD48899" w14:textId="77777777" w:rsidTr="00780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10"/>
        </w:trPr>
        <w:tc>
          <w:tcPr>
            <w:tcW w:w="24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0DD48895" w14:textId="73D7022C" w:rsidR="0027465B" w:rsidRDefault="0027465B" w:rsidP="0007754B">
            <w:pPr>
              <w:pStyle w:val="Normalright"/>
            </w:pPr>
            <w:r>
              <w:t>Consultant Fee –</w:t>
            </w:r>
            <w:r w:rsidR="001664DF">
              <w:t xml:space="preserve"> </w:t>
            </w:r>
            <w:r w:rsidR="008A1899">
              <w:t>2</w:t>
            </w:r>
            <w:r>
              <w:t xml:space="preserve"> weeks at 20 hours per week</w:t>
            </w:r>
          </w:p>
          <w:p w14:paraId="0DD48896" w14:textId="3B5A046A" w:rsidR="002C153B" w:rsidRDefault="00476CD8" w:rsidP="00112637">
            <w:pPr>
              <w:pStyle w:val="Normalright"/>
            </w:pPr>
            <w:r>
              <w:t xml:space="preserve">(Dates Included: </w:t>
            </w:r>
            <w:r w:rsidR="008A1899">
              <w:t>9</w:t>
            </w:r>
            <w:r w:rsidR="00FF6515">
              <w:t>/</w:t>
            </w:r>
            <w:r w:rsidR="00467718">
              <w:t>2</w:t>
            </w:r>
            <w:r w:rsidR="00FF6515">
              <w:t xml:space="preserve">1/2019 – </w:t>
            </w:r>
            <w:r w:rsidR="00467718">
              <w:t>9</w:t>
            </w:r>
            <w:r w:rsidR="004F0148">
              <w:t>/</w:t>
            </w:r>
            <w:r>
              <w:t>30</w:t>
            </w:r>
            <w:r w:rsidR="002C153B">
              <w:t>/2019</w:t>
            </w:r>
          </w:p>
        </w:tc>
        <w:tc>
          <w:tcPr>
            <w:tcW w:w="36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A6E9133" w14:textId="7BC5C27A" w:rsidR="00724A8D" w:rsidRDefault="00724A8D" w:rsidP="00724A8D">
            <w:pPr>
              <w:pStyle w:val="Normalright"/>
            </w:pPr>
            <w:r>
              <w:t>Review existing survey forms from previous</w:t>
            </w:r>
            <w:r>
              <w:t xml:space="preserve"> project </w:t>
            </w:r>
            <w:r>
              <w:t xml:space="preserve">period and </w:t>
            </w:r>
            <w:r>
              <w:t>re-</w:t>
            </w:r>
            <w:r>
              <w:t>create</w:t>
            </w:r>
            <w:r>
              <w:t xml:space="preserve"> forms</w:t>
            </w:r>
            <w:r>
              <w:t xml:space="preserve"> in Ona</w:t>
            </w:r>
          </w:p>
          <w:p w14:paraId="0DD48897" w14:textId="681FFBAE" w:rsidR="0027465B" w:rsidRDefault="00724A8D" w:rsidP="00724A8D">
            <w:pPr>
              <w:pStyle w:val="Normalright"/>
            </w:pPr>
            <w:r>
              <w:t>• Test forms in Ona and pull example data into</w:t>
            </w:r>
            <w:r>
              <w:t xml:space="preserve"> </w:t>
            </w:r>
            <w:bookmarkStart w:id="0" w:name="_GoBack"/>
            <w:bookmarkEnd w:id="0"/>
            <w:r>
              <w:t>existing reports</w:t>
            </w:r>
          </w:p>
        </w:tc>
        <w:tc>
          <w:tcPr>
            <w:tcW w:w="23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0DD48898" w14:textId="0F8F6A40" w:rsidR="0027465B" w:rsidRDefault="001664DF" w:rsidP="00B53B4D">
            <w:pPr>
              <w:pStyle w:val="Normalright"/>
            </w:pPr>
            <w:r>
              <w:rPr>
                <w:lang w:eastAsia="ja-JP"/>
              </w:rPr>
              <w:t>$</w:t>
            </w:r>
            <w:r w:rsidR="008A1899">
              <w:rPr>
                <w:lang w:eastAsia="ja-JP"/>
              </w:rPr>
              <w:t>1,800</w:t>
            </w:r>
            <w:r w:rsidR="0007754B">
              <w:rPr>
                <w:lang w:eastAsia="ja-JP"/>
              </w:rPr>
              <w:t xml:space="preserve"> ($900</w:t>
            </w:r>
            <w:r w:rsidR="00B53B4D">
              <w:rPr>
                <w:lang w:eastAsia="ja-JP"/>
              </w:rPr>
              <w:t>/</w:t>
            </w:r>
            <w:r w:rsidR="0007754B">
              <w:rPr>
                <w:lang w:eastAsia="ja-JP"/>
              </w:rPr>
              <w:t>week)</w:t>
            </w:r>
          </w:p>
        </w:tc>
      </w:tr>
    </w:tbl>
    <w:tbl>
      <w:tblPr>
        <w:tblStyle w:val="TotalTable"/>
        <w:tblW w:w="398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6033"/>
        <w:gridCol w:w="2341"/>
      </w:tblGrid>
      <w:tr w:rsidR="00A340F2" w14:paraId="0DD4889C" w14:textId="77777777" w:rsidTr="00780534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3" w:type="dxa"/>
            <w:tcBorders>
              <w:right w:val="single" w:sz="4" w:space="0" w:color="auto"/>
            </w:tcBorders>
            <w:shd w:val="clear" w:color="auto" w:fill="auto"/>
            <w:hideMark/>
          </w:tcPr>
          <w:p w14:paraId="0DD4889A" w14:textId="77777777" w:rsidR="00A340F2" w:rsidRPr="00B53B4D" w:rsidRDefault="00B53B4D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 w:rsidRPr="00B53B4D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Total</w:t>
            </w: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 xml:space="preserve"> Invoiced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1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DD4889B" w14:textId="77777777" w:rsidR="00A340F2" w:rsidRPr="00B53B4D" w:rsidRDefault="001664DF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$3,6</w:t>
            </w:r>
            <w:r w:rsidR="00780534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00</w:t>
            </w:r>
          </w:p>
        </w:tc>
      </w:tr>
    </w:tbl>
    <w:p w14:paraId="0DD4889D" w14:textId="77777777" w:rsidR="007201A7" w:rsidRPr="00A340F2" w:rsidRDefault="007201A7" w:rsidP="00A36725"/>
    <w:sectPr w:rsidR="007201A7" w:rsidRPr="00A340F2" w:rsidSect="002F5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36203" w14:textId="77777777" w:rsidR="001B31CC" w:rsidRDefault="001B31CC">
      <w:pPr>
        <w:spacing w:line="240" w:lineRule="auto"/>
      </w:pPr>
      <w:r>
        <w:separator/>
      </w:r>
    </w:p>
    <w:p w14:paraId="67D3E13B" w14:textId="77777777" w:rsidR="001B31CC" w:rsidRDefault="001B31CC"/>
  </w:endnote>
  <w:endnote w:type="continuationSeparator" w:id="0">
    <w:p w14:paraId="015D240E" w14:textId="77777777" w:rsidR="001B31CC" w:rsidRDefault="001B31CC">
      <w:pPr>
        <w:spacing w:line="240" w:lineRule="auto"/>
      </w:pPr>
      <w:r>
        <w:continuationSeparator/>
      </w:r>
    </w:p>
    <w:p w14:paraId="6D3CDED6" w14:textId="77777777" w:rsidR="001B31CC" w:rsidRDefault="001B31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9" w14:textId="77777777" w:rsidR="002C4E84" w:rsidRDefault="002C4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A" w14:textId="77777777" w:rsidR="002C4E84" w:rsidRDefault="002C4E84">
    <w:pPr>
      <w:pStyle w:val="Footer"/>
    </w:pPr>
  </w:p>
  <w:p w14:paraId="0DD488AB" w14:textId="77777777" w:rsidR="002C4E84" w:rsidRDefault="002C4E8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D" w14:textId="77777777" w:rsidR="002C4E84" w:rsidRDefault="002C4E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DD488B0" wp14:editId="0DD488B1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D488B3" w14:textId="77777777"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7220F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38790" w14:textId="77777777" w:rsidR="001B31CC" w:rsidRDefault="001B31CC">
      <w:pPr>
        <w:spacing w:line="240" w:lineRule="auto"/>
      </w:pPr>
      <w:r>
        <w:separator/>
      </w:r>
    </w:p>
    <w:p w14:paraId="6D84588E" w14:textId="77777777" w:rsidR="001B31CC" w:rsidRDefault="001B31CC"/>
  </w:footnote>
  <w:footnote w:type="continuationSeparator" w:id="0">
    <w:p w14:paraId="65BC8921" w14:textId="77777777" w:rsidR="001B31CC" w:rsidRDefault="001B31CC">
      <w:pPr>
        <w:spacing w:line="240" w:lineRule="auto"/>
      </w:pPr>
      <w:r>
        <w:continuationSeparator/>
      </w:r>
    </w:p>
    <w:p w14:paraId="0CE5A908" w14:textId="77777777" w:rsidR="001B31CC" w:rsidRDefault="001B31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6" w14:textId="77777777" w:rsidR="002C4E84" w:rsidRDefault="002C4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7" w14:textId="77777777" w:rsidR="002C4E84" w:rsidRDefault="002C4E84"/>
  <w:p w14:paraId="0DD488A8" w14:textId="77777777" w:rsidR="002C4E84" w:rsidRDefault="002C4E8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C" w14:textId="77777777" w:rsidR="002C4E84" w:rsidRDefault="002C4E8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D488AE" wp14:editId="0DD488AF">
              <wp:simplePos x="0" y="0"/>
              <wp:positionH relativeFrom="page">
                <wp:posOffset>18415</wp:posOffset>
              </wp:positionH>
              <wp:positionV relativeFrom="page">
                <wp:posOffset>-36830</wp:posOffset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D488B2" w14:textId="77777777"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870CFC" id="Freeform: Shape 5" o:spid="_x0000_s1026" alt="Green gradient in rectangle" style="position:absolute;margin-left:1.45pt;margin-top:-2.9pt;width:609.1pt;height:3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E84"/>
    <w:rsid w:val="0007754B"/>
    <w:rsid w:val="000A6E91"/>
    <w:rsid w:val="000E7C40"/>
    <w:rsid w:val="0010344F"/>
    <w:rsid w:val="00112637"/>
    <w:rsid w:val="0012402C"/>
    <w:rsid w:val="001664DF"/>
    <w:rsid w:val="001A035C"/>
    <w:rsid w:val="001B31CC"/>
    <w:rsid w:val="001D1771"/>
    <w:rsid w:val="001F1B90"/>
    <w:rsid w:val="002400DD"/>
    <w:rsid w:val="002450DA"/>
    <w:rsid w:val="00263E3B"/>
    <w:rsid w:val="0027465B"/>
    <w:rsid w:val="002A107B"/>
    <w:rsid w:val="002C153B"/>
    <w:rsid w:val="002C4E84"/>
    <w:rsid w:val="002E7603"/>
    <w:rsid w:val="002F5404"/>
    <w:rsid w:val="00316490"/>
    <w:rsid w:val="00316D06"/>
    <w:rsid w:val="00381C94"/>
    <w:rsid w:val="003D23A0"/>
    <w:rsid w:val="00467718"/>
    <w:rsid w:val="00476CD8"/>
    <w:rsid w:val="004858C9"/>
    <w:rsid w:val="004870D2"/>
    <w:rsid w:val="004A10E9"/>
    <w:rsid w:val="004F0148"/>
    <w:rsid w:val="005E394D"/>
    <w:rsid w:val="006465B3"/>
    <w:rsid w:val="00662DFA"/>
    <w:rsid w:val="006B4542"/>
    <w:rsid w:val="006F038A"/>
    <w:rsid w:val="007201A7"/>
    <w:rsid w:val="00724A8D"/>
    <w:rsid w:val="00780534"/>
    <w:rsid w:val="007B4FC5"/>
    <w:rsid w:val="007E0DF2"/>
    <w:rsid w:val="00865DB9"/>
    <w:rsid w:val="0089202B"/>
    <w:rsid w:val="008A1899"/>
    <w:rsid w:val="008A60A6"/>
    <w:rsid w:val="008B5297"/>
    <w:rsid w:val="00947F34"/>
    <w:rsid w:val="009E3BE1"/>
    <w:rsid w:val="00A340F2"/>
    <w:rsid w:val="00A36725"/>
    <w:rsid w:val="00A3757A"/>
    <w:rsid w:val="00A80C8E"/>
    <w:rsid w:val="00B53B4D"/>
    <w:rsid w:val="00B66C63"/>
    <w:rsid w:val="00B727BE"/>
    <w:rsid w:val="00C142B4"/>
    <w:rsid w:val="00CE3710"/>
    <w:rsid w:val="00CF2287"/>
    <w:rsid w:val="00D73210"/>
    <w:rsid w:val="00DC3E02"/>
    <w:rsid w:val="00EB63A0"/>
    <w:rsid w:val="00EC16CD"/>
    <w:rsid w:val="00EE2839"/>
    <w:rsid w:val="00F65B05"/>
    <w:rsid w:val="00F83FF2"/>
    <w:rsid w:val="00FE0263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D4887E"/>
  <w15:chartTrackingRefBased/>
  <w15:docId w15:val="{72DC0A77-D5AC-4C8A-BC9E-A71E0A85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63A0"/>
  </w:style>
  <w:style w:type="paragraph" w:styleId="Heading1">
    <w:name w:val="heading 1"/>
    <w:basedOn w:val="Normal"/>
    <w:link w:val="Heading1Char"/>
    <w:autoRedefine/>
    <w:uiPriority w:val="2"/>
    <w:qFormat/>
    <w:rsid w:val="00B727B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B4F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B727B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FE0263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E0263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CE3710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C5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7B4FC5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7B4FC5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e6950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65469EA4E04C4698B4DA53D925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683C3-4238-4397-951F-F6E31D0C04DB}"/>
      </w:docPartPr>
      <w:docPartBody>
        <w:p w:rsidR="005B4AD2" w:rsidRDefault="001B0EAE">
          <w:pPr>
            <w:pStyle w:val="3365469EA4E04C4698B4DA53D9250BDF"/>
          </w:pPr>
          <w:r>
            <w:rPr>
              <w:rFonts w:ascii="Franklin Gothic Book" w:hAnsi="Franklin Gothic Book"/>
              <w:szCs w:val="52"/>
            </w:rPr>
            <w:t>INVOICe</w:t>
          </w:r>
        </w:p>
      </w:docPartBody>
    </w:docPart>
    <w:docPart>
      <w:docPartPr>
        <w:name w:val="5CE4E3AC1CCF4E12A468061A360B8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BC1B0-9910-4656-90B0-2AA58792962D}"/>
      </w:docPartPr>
      <w:docPartBody>
        <w:p w:rsidR="005B4AD2" w:rsidRDefault="001B0EAE">
          <w:pPr>
            <w:pStyle w:val="5CE4E3AC1CCF4E12A468061A360B802D"/>
          </w:pPr>
          <w:r>
            <w:rPr>
              <w:rFonts w:ascii="Franklin Gothic Demi" w:hAnsi="Franklin Gothic Demi"/>
              <w:color w:val="000000" w:themeColor="text1"/>
              <w:sz w:val="32"/>
              <w:szCs w:val="32"/>
            </w:rPr>
            <w:t>DATE</w:t>
          </w:r>
        </w:p>
      </w:docPartBody>
    </w:docPart>
    <w:docPart>
      <w:docPartPr>
        <w:name w:val="7D52CEB93DEE49D49321ADCB75CF1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80283-1657-4B76-B83B-E10AAA2B2603}"/>
      </w:docPartPr>
      <w:docPartBody>
        <w:p w:rsidR="005B4AD2" w:rsidRDefault="001B0EAE">
          <w:pPr>
            <w:pStyle w:val="7D52CEB93DEE49D49321ADCB75CF1532"/>
          </w:pPr>
          <w:r w:rsidRPr="00EC16CD">
            <w:rPr>
              <w:rFonts w:ascii="Franklin Gothic Demi" w:hAnsi="Franklin Gothic Dem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435E61E63C4D4D9F80D51298F9AE0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E5088-2ED3-4B13-8163-F4E169AED249}"/>
      </w:docPartPr>
      <w:docPartBody>
        <w:p w:rsidR="005B4AD2" w:rsidRDefault="001B0EAE">
          <w:pPr>
            <w:pStyle w:val="435E61E63C4D4D9F80D51298F9AE0F3B"/>
          </w:pPr>
          <w:r>
            <w:rPr>
              <w:rFonts w:ascii="Microsoft Sans Serif" w:hAnsi="Microsoft Sans Serif" w:cs="Microsoft Sans Serif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1CB3D6E033EA43208C29211BB0A07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5CC58-1596-4A7B-AA9E-FA3BA8E89E33}"/>
      </w:docPartPr>
      <w:docPartBody>
        <w:p w:rsidR="005B4AD2" w:rsidRDefault="007127B3" w:rsidP="007127B3">
          <w:pPr>
            <w:pStyle w:val="1CB3D6E033EA43208C29211BB0A07C6F"/>
          </w:pPr>
          <w:r>
            <w:t>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7B3"/>
    <w:rsid w:val="001B0EAE"/>
    <w:rsid w:val="005B4AD2"/>
    <w:rsid w:val="007127B3"/>
    <w:rsid w:val="008510CA"/>
    <w:rsid w:val="00861460"/>
    <w:rsid w:val="008D2889"/>
    <w:rsid w:val="008F0D39"/>
    <w:rsid w:val="00D672FD"/>
    <w:rsid w:val="00F5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65469EA4E04C4698B4DA53D9250BDF">
    <w:name w:val="3365469EA4E04C4698B4DA53D9250BDF"/>
  </w:style>
  <w:style w:type="paragraph" w:customStyle="1" w:styleId="5CE4E3AC1CCF4E12A468061A360B802D">
    <w:name w:val="5CE4E3AC1CCF4E12A468061A360B802D"/>
  </w:style>
  <w:style w:type="paragraph" w:customStyle="1" w:styleId="8EE788406F164A98AA6E37EBA561BEE3">
    <w:name w:val="8EE788406F164A98AA6E37EBA561BEE3"/>
  </w:style>
  <w:style w:type="paragraph" w:customStyle="1" w:styleId="7D52CEB93DEE49D49321ADCB75CF1532">
    <w:name w:val="7D52CEB93DEE49D49321ADCB75CF1532"/>
  </w:style>
  <w:style w:type="paragraph" w:customStyle="1" w:styleId="435E61E63C4D4D9F80D51298F9AE0F3B">
    <w:name w:val="435E61E63C4D4D9F80D51298F9AE0F3B"/>
  </w:style>
  <w:style w:type="paragraph" w:customStyle="1" w:styleId="049D592A503C4163949C8FBD14E2C723">
    <w:name w:val="049D592A503C4163949C8FBD14E2C723"/>
  </w:style>
  <w:style w:type="paragraph" w:customStyle="1" w:styleId="B6A89CA13EF24BADADD684EF1672A61C">
    <w:name w:val="B6A89CA13EF24BADADD684EF1672A61C"/>
  </w:style>
  <w:style w:type="paragraph" w:customStyle="1" w:styleId="F8DF8495908E44B3A0205E69E0AD009B">
    <w:name w:val="F8DF8495908E44B3A0205E69E0AD009B"/>
  </w:style>
  <w:style w:type="paragraph" w:customStyle="1" w:styleId="1A1502862E864FD7B1A8717A5045EA76">
    <w:name w:val="1A1502862E864FD7B1A8717A5045EA76"/>
  </w:style>
  <w:style w:type="paragraph" w:customStyle="1" w:styleId="00DFCCC7FD54499298DAC00D23B3232E">
    <w:name w:val="00DFCCC7FD54499298DAC00D23B3232E"/>
  </w:style>
  <w:style w:type="paragraph" w:customStyle="1" w:styleId="2BC071EA4E5A4AD59AFCE1836D1CF2F6">
    <w:name w:val="2BC071EA4E5A4AD59AFCE1836D1CF2F6"/>
  </w:style>
  <w:style w:type="paragraph" w:customStyle="1" w:styleId="1ADB879511CC4554A067FFBC928799FD">
    <w:name w:val="1ADB879511CC4554A067FFBC928799FD"/>
  </w:style>
  <w:style w:type="paragraph" w:customStyle="1" w:styleId="F0AA107F6D2E48A784CC8CB78FE570E5">
    <w:name w:val="F0AA107F6D2E48A784CC8CB78FE570E5"/>
  </w:style>
  <w:style w:type="paragraph" w:customStyle="1" w:styleId="07CD824A9B2346F187A215B3F7767502">
    <w:name w:val="07CD824A9B2346F187A215B3F7767502"/>
  </w:style>
  <w:style w:type="paragraph" w:customStyle="1" w:styleId="45979B53224945FAB671F9E31895D530">
    <w:name w:val="45979B53224945FAB671F9E31895D530"/>
  </w:style>
  <w:style w:type="paragraph" w:customStyle="1" w:styleId="760B41FBDDCB45239DAE4F2316400A97">
    <w:name w:val="760B41FBDDCB45239DAE4F2316400A97"/>
  </w:style>
  <w:style w:type="paragraph" w:customStyle="1" w:styleId="A768C3E6B97D4886939D5D1A07B64FE6">
    <w:name w:val="A768C3E6B97D4886939D5D1A07B64FE6"/>
  </w:style>
  <w:style w:type="paragraph" w:customStyle="1" w:styleId="09EDA70D97404846BA2A6BB32E9F82B4">
    <w:name w:val="09EDA70D97404846BA2A6BB32E9F82B4"/>
  </w:style>
  <w:style w:type="paragraph" w:customStyle="1" w:styleId="31EC7D39AA1E4EF5B4151345DA79F8B2">
    <w:name w:val="31EC7D39AA1E4EF5B4151345DA79F8B2"/>
  </w:style>
  <w:style w:type="paragraph" w:customStyle="1" w:styleId="07023641B1014EC099B51C2A2BC1EA06">
    <w:name w:val="07023641B1014EC099B51C2A2BC1EA06"/>
  </w:style>
  <w:style w:type="paragraph" w:customStyle="1" w:styleId="B0800CFDF5AE415D9B2CF19C353BB201">
    <w:name w:val="B0800CFDF5AE415D9B2CF19C353BB201"/>
  </w:style>
  <w:style w:type="paragraph" w:customStyle="1" w:styleId="1DBA106AE3554EFDA04FE4A92B970660">
    <w:name w:val="1DBA106AE3554EFDA04FE4A92B970660"/>
  </w:style>
  <w:style w:type="paragraph" w:customStyle="1" w:styleId="FEDA276271E042628F4E3CC0FA20CEF0">
    <w:name w:val="FEDA276271E042628F4E3CC0FA20CEF0"/>
  </w:style>
  <w:style w:type="paragraph" w:customStyle="1" w:styleId="B0727811601F4ADC8C4B527B9A1C0962">
    <w:name w:val="B0727811601F4ADC8C4B527B9A1C0962"/>
  </w:style>
  <w:style w:type="paragraph" w:customStyle="1" w:styleId="49B3FEBE2B104167933ED23514E01807">
    <w:name w:val="49B3FEBE2B104167933ED23514E01807"/>
  </w:style>
  <w:style w:type="paragraph" w:customStyle="1" w:styleId="BE92C3360ADE4652B5A4F64A8C2A7A57">
    <w:name w:val="BE92C3360ADE4652B5A4F64A8C2A7A57"/>
  </w:style>
  <w:style w:type="paragraph" w:customStyle="1" w:styleId="AA4C0BDD558B44CAB4BC95736AC548C7">
    <w:name w:val="AA4C0BDD558B44CAB4BC95736AC548C7"/>
  </w:style>
  <w:style w:type="paragraph" w:customStyle="1" w:styleId="350304174CEA4216A95E1B2441713729">
    <w:name w:val="350304174CEA4216A95E1B2441713729"/>
  </w:style>
  <w:style w:type="paragraph" w:customStyle="1" w:styleId="735C9302E37E4E64AB22EBFF1699D047">
    <w:name w:val="735C9302E37E4E64AB22EBFF1699D047"/>
  </w:style>
  <w:style w:type="paragraph" w:customStyle="1" w:styleId="072857AA339F4E598EADEF142D30AB82">
    <w:name w:val="072857AA339F4E598EADEF142D30AB82"/>
  </w:style>
  <w:style w:type="paragraph" w:customStyle="1" w:styleId="B5F5AE0F221D44E98B9E7662A152D2EF">
    <w:name w:val="B5F5AE0F221D44E98B9E7662A152D2EF"/>
  </w:style>
  <w:style w:type="paragraph" w:customStyle="1" w:styleId="DE79AEC0DFA04F7683A316A56C038A26">
    <w:name w:val="DE79AEC0DFA04F7683A316A56C038A26"/>
  </w:style>
  <w:style w:type="paragraph" w:customStyle="1" w:styleId="BC0730D9AA854C9A96D3E220CA45066C">
    <w:name w:val="BC0730D9AA854C9A96D3E220CA45066C"/>
  </w:style>
  <w:style w:type="paragraph" w:customStyle="1" w:styleId="59984E05E2F741AC9FC7429DB708A584">
    <w:name w:val="59984E05E2F741AC9FC7429DB708A584"/>
  </w:style>
  <w:style w:type="paragraph" w:customStyle="1" w:styleId="9AE5C4FDB07E430097905A59C9A88144">
    <w:name w:val="9AE5C4FDB07E430097905A59C9A88144"/>
  </w:style>
  <w:style w:type="paragraph" w:customStyle="1" w:styleId="A0F3E77448C34FA088A17374848E899B">
    <w:name w:val="A0F3E77448C34FA088A17374848E899B"/>
  </w:style>
  <w:style w:type="paragraph" w:customStyle="1" w:styleId="6D4EF4D4280D4B85AD235B172A83F2C5">
    <w:name w:val="6D4EF4D4280D4B85AD235B172A83F2C5"/>
  </w:style>
  <w:style w:type="paragraph" w:customStyle="1" w:styleId="52A8EC524F754807AA9C977292AD5A77">
    <w:name w:val="52A8EC524F754807AA9C977292AD5A77"/>
  </w:style>
  <w:style w:type="paragraph" w:customStyle="1" w:styleId="6C63B2A4C2314E78AD5489688CB82228">
    <w:name w:val="6C63B2A4C2314E78AD5489688CB82228"/>
  </w:style>
  <w:style w:type="paragraph" w:customStyle="1" w:styleId="B2CCB0F9B7EF41EBB173CA9A26475D3D">
    <w:name w:val="B2CCB0F9B7EF41EBB173CA9A26475D3D"/>
  </w:style>
  <w:style w:type="paragraph" w:customStyle="1" w:styleId="0A1A4B8E88684270B5363F6057755987">
    <w:name w:val="0A1A4B8E88684270B5363F6057755987"/>
  </w:style>
  <w:style w:type="paragraph" w:customStyle="1" w:styleId="377EAD46404246B7BE2162B681496895">
    <w:name w:val="377EAD46404246B7BE2162B681496895"/>
  </w:style>
  <w:style w:type="paragraph" w:customStyle="1" w:styleId="217DEE2A7B2B4C2F81685470EFDBB098">
    <w:name w:val="217DEE2A7B2B4C2F81685470EFDBB098"/>
  </w:style>
  <w:style w:type="paragraph" w:customStyle="1" w:styleId="D373FD12390B484AB362519CBF0BDE7C">
    <w:name w:val="D373FD12390B484AB362519CBF0BDE7C"/>
  </w:style>
  <w:style w:type="paragraph" w:customStyle="1" w:styleId="4845E5CCD2104D7FB77A288260906847">
    <w:name w:val="4845E5CCD2104D7FB77A288260906847"/>
  </w:style>
  <w:style w:type="paragraph" w:customStyle="1" w:styleId="7542B69CF9B743F8BDBBC16B71450329">
    <w:name w:val="7542B69CF9B743F8BDBBC16B71450329"/>
  </w:style>
  <w:style w:type="paragraph" w:customStyle="1" w:styleId="3DDBF252F4CE46C0B68477DB322D9814">
    <w:name w:val="3DDBF252F4CE46C0B68477DB322D9814"/>
  </w:style>
  <w:style w:type="paragraph" w:customStyle="1" w:styleId="BB292D48797A4A518A3D6ACCD82FF837">
    <w:name w:val="BB292D48797A4A518A3D6ACCD82FF837"/>
  </w:style>
  <w:style w:type="paragraph" w:customStyle="1" w:styleId="E49217D925564D94A0738A618F78428C">
    <w:name w:val="E49217D925564D94A0738A618F78428C"/>
  </w:style>
  <w:style w:type="paragraph" w:customStyle="1" w:styleId="873294BD9F484846BD0C17E3FF4D20CC">
    <w:name w:val="873294BD9F484846BD0C17E3FF4D20CC"/>
  </w:style>
  <w:style w:type="paragraph" w:customStyle="1" w:styleId="D20FF7E5586C4A279F7A98541860D371">
    <w:name w:val="D20FF7E5586C4A279F7A98541860D371"/>
  </w:style>
  <w:style w:type="paragraph" w:customStyle="1" w:styleId="13EE9DF7597F428F96DCF89343A773AD">
    <w:name w:val="13EE9DF7597F428F96DCF89343A773AD"/>
  </w:style>
  <w:style w:type="paragraph" w:customStyle="1" w:styleId="CBACF2E3E471443391BA39E65C0383DB">
    <w:name w:val="CBACF2E3E471443391BA39E65C0383DB"/>
  </w:style>
  <w:style w:type="paragraph" w:customStyle="1" w:styleId="B4E2BB93CEE74C88B30606EE5FE78F3E">
    <w:name w:val="B4E2BB93CEE74C88B30606EE5FE78F3E"/>
    <w:rsid w:val="007127B3"/>
  </w:style>
  <w:style w:type="paragraph" w:customStyle="1" w:styleId="1CB3D6E033EA43208C29211BB0A07C6F">
    <w:name w:val="1CB3D6E033EA43208C29211BB0A07C6F"/>
    <w:rsid w:val="007127B3"/>
  </w:style>
  <w:style w:type="paragraph" w:customStyle="1" w:styleId="18119C2968094CCF98B6DAAF6D15FD54">
    <w:name w:val="18119C2968094CCF98B6DAAF6D15FD54"/>
    <w:rsid w:val="007127B3"/>
  </w:style>
  <w:style w:type="paragraph" w:customStyle="1" w:styleId="1DC0A89AE63C480EB12D24B690129D12">
    <w:name w:val="1DC0A89AE63C480EB12D24B690129D12"/>
    <w:rsid w:val="007127B3"/>
  </w:style>
  <w:style w:type="paragraph" w:customStyle="1" w:styleId="A769B406B3824AA3869B089421ECB88E">
    <w:name w:val="A769B406B3824AA3869B089421ECB88E"/>
    <w:rsid w:val="007127B3"/>
  </w:style>
  <w:style w:type="paragraph" w:customStyle="1" w:styleId="5801DBF3501A4E20A4D76220ECC2BC8A">
    <w:name w:val="5801DBF3501A4E20A4D76220ECC2BC8A"/>
    <w:rsid w:val="007127B3"/>
  </w:style>
  <w:style w:type="paragraph" w:customStyle="1" w:styleId="EFECB83D28CD44058BBC7B272A8A4028">
    <w:name w:val="EFECB83D28CD44058BBC7B272A8A4028"/>
    <w:rsid w:val="007127B3"/>
  </w:style>
  <w:style w:type="paragraph" w:customStyle="1" w:styleId="E1B326EAF253469692AF05B59FE810FF">
    <w:name w:val="E1B326EAF253469692AF05B59FE810FF"/>
    <w:rsid w:val="007127B3"/>
  </w:style>
  <w:style w:type="paragraph" w:customStyle="1" w:styleId="76C72157F4654DA5931148F5B164A9FB">
    <w:name w:val="76C72157F4654DA5931148F5B164A9FB"/>
    <w:rsid w:val="007127B3"/>
  </w:style>
  <w:style w:type="paragraph" w:customStyle="1" w:styleId="6311588537764BB89AD762487B9016CA">
    <w:name w:val="6311588537764BB89AD762487B9016CA"/>
    <w:rsid w:val="007127B3"/>
  </w:style>
  <w:style w:type="paragraph" w:customStyle="1" w:styleId="EF6F1015ED034143B79834EA4E5CEDBF">
    <w:name w:val="EF6F1015ED034143B79834EA4E5CEDBF"/>
    <w:rsid w:val="007127B3"/>
  </w:style>
  <w:style w:type="paragraph" w:customStyle="1" w:styleId="C7C7F24648A3428B824FA6C543FBB4B4">
    <w:name w:val="C7C7F24648A3428B824FA6C543FBB4B4"/>
    <w:rsid w:val="007127B3"/>
  </w:style>
  <w:style w:type="paragraph" w:customStyle="1" w:styleId="D67BEDC37CFB40D7B9026B16F35ED22B">
    <w:name w:val="D67BEDC37CFB40D7B9026B16F35ED22B"/>
    <w:rsid w:val="007127B3"/>
  </w:style>
  <w:style w:type="paragraph" w:customStyle="1" w:styleId="E67C6188B04B4C40BE93B24513A14995">
    <w:name w:val="E67C6188B04B4C40BE93B24513A14995"/>
    <w:rsid w:val="007127B3"/>
  </w:style>
  <w:style w:type="paragraph" w:customStyle="1" w:styleId="0642C01DF5E94577B87F3798D23531DF">
    <w:name w:val="0642C01DF5E94577B87F3798D23531DF"/>
    <w:rsid w:val="007127B3"/>
  </w:style>
  <w:style w:type="paragraph" w:customStyle="1" w:styleId="8C4DCA88372C4E4F96FC6660A70D19FE">
    <w:name w:val="8C4DCA88372C4E4F96FC6660A70D19FE"/>
    <w:rsid w:val="007127B3"/>
  </w:style>
  <w:style w:type="paragraph" w:customStyle="1" w:styleId="F218E41D6DDC4C139DFDE6AE6AD7E202">
    <w:name w:val="F218E41D6DDC4C139DFDE6AE6AD7E202"/>
    <w:rsid w:val="007127B3"/>
  </w:style>
  <w:style w:type="paragraph" w:customStyle="1" w:styleId="FE78203847214457AA963B20EC784F37">
    <w:name w:val="FE78203847214457AA963B20EC784F37"/>
    <w:rsid w:val="007127B3"/>
  </w:style>
  <w:style w:type="paragraph" w:customStyle="1" w:styleId="A341DFCEAC41406185312622E2C99C2E">
    <w:name w:val="A341DFCEAC41406185312622E2C99C2E"/>
    <w:rsid w:val="00712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Sondgerath Travis</dc:creator>
  <cp:keywords/>
  <dc:description/>
  <cp:lastModifiedBy>Travis Sondgerath</cp:lastModifiedBy>
  <cp:revision>7</cp:revision>
  <dcterms:created xsi:type="dcterms:W3CDTF">2019-04-28T21:49:00Z</dcterms:created>
  <dcterms:modified xsi:type="dcterms:W3CDTF">2019-09-16T19:12:00Z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2018-05-11T08:56:21.5692993Z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