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17" w:type="dxa"/>
        <w:jc w:val="center"/>
        <w:tblLook w:val="04A0" w:firstRow="1" w:lastRow="0" w:firstColumn="1" w:lastColumn="0" w:noHBand="0" w:noVBand="1"/>
        <w:tblDescription w:val="Layout table to enter Logo, Invoice number, Date, Expiration Date, Company Name, Address, Phone and Fax numbers, and Email address, and Invoice to Address and contact details"/>
      </w:tblPr>
      <w:tblGrid>
        <w:gridCol w:w="3539"/>
        <w:gridCol w:w="3539"/>
        <w:gridCol w:w="3539"/>
      </w:tblGrid>
      <w:tr w:rsidR="00A340F2" w:rsidTr="002F5404">
        <w:trPr>
          <w:trHeight w:val="1256"/>
          <w:jc w:val="center"/>
        </w:trPr>
        <w:sdt>
          <w:sdtPr>
            <w:alias w:val="Invoice:"/>
            <w:tag w:val="Invoice:"/>
            <w:id w:val="-1014992444"/>
            <w:placeholder>
              <w:docPart w:val="3365469EA4E04C4698B4DA53D9250BDF"/>
            </w:placeholder>
            <w:temporary/>
            <w:showingPlcHdr/>
            <w15:appearance w15:val="hidden"/>
          </w:sdtPr>
          <w:sdtContent>
            <w:tc>
              <w:tcPr>
                <w:tcW w:w="3539" w:type="dxa"/>
                <w:hideMark/>
              </w:tcPr>
              <w:p w:rsidR="00A340F2" w:rsidRPr="00CF2287" w:rsidRDefault="00FE0263" w:rsidP="002F5404">
                <w:pPr>
                  <w:pStyle w:val="Title"/>
                  <w:rPr>
                    <w:rFonts w:ascii="Franklin Gothic Book" w:hAnsi="Franklin Gothic Book"/>
                    <w:szCs w:val="52"/>
                  </w:rPr>
                </w:pPr>
                <w:r>
                  <w:rPr>
                    <w:rFonts w:ascii="Franklin Gothic Book" w:hAnsi="Franklin Gothic Book"/>
                    <w:szCs w:val="52"/>
                  </w:rPr>
                  <w:t>INVOICe</w:t>
                </w:r>
              </w:p>
            </w:tc>
          </w:sdtContent>
        </w:sdt>
        <w:tc>
          <w:tcPr>
            <w:tcW w:w="3539" w:type="dxa"/>
          </w:tcPr>
          <w:p w:rsidR="00A340F2" w:rsidRDefault="00A340F2" w:rsidP="002F5404">
            <w:pPr>
              <w:jc w:val="center"/>
            </w:pPr>
          </w:p>
        </w:tc>
        <w:tc>
          <w:tcPr>
            <w:tcW w:w="3539" w:type="dxa"/>
            <w:hideMark/>
          </w:tcPr>
          <w:p w:rsidR="00A340F2" w:rsidRDefault="00A340F2" w:rsidP="002F5404"/>
        </w:tc>
      </w:tr>
      <w:tr w:rsidR="00A340F2" w:rsidTr="002F5404">
        <w:trPr>
          <w:trHeight w:val="1364"/>
          <w:jc w:val="center"/>
        </w:trPr>
        <w:tc>
          <w:tcPr>
            <w:tcW w:w="3539" w:type="dxa"/>
            <w:hideMark/>
          </w:tcPr>
          <w:p w:rsidR="00A340F2" w:rsidRPr="00EC16CD" w:rsidRDefault="002C4E84" w:rsidP="002F5404">
            <w:pPr>
              <w:rPr>
                <w:rFonts w:ascii="Franklin Gothic Demi" w:hAnsi="Franklin Gothic Demi"/>
                <w:color w:val="000000" w:themeColor="text1"/>
                <w:sz w:val="32"/>
                <w:szCs w:val="32"/>
              </w:rPr>
            </w:pPr>
            <w:sdt>
              <w:sdtPr>
                <w:rPr>
                  <w:rFonts w:ascii="Franklin Gothic Demi" w:hAnsi="Franklin Gothic Demi"/>
                  <w:color w:val="000000" w:themeColor="text1"/>
                  <w:sz w:val="32"/>
                  <w:szCs w:val="32"/>
                </w:rPr>
                <w:alias w:val="Date:"/>
                <w:tag w:val="Date:"/>
                <w:id w:val="-865594733"/>
                <w:placeholder>
                  <w:docPart w:val="5CE4E3AC1CCF4E12A468061A360B802D"/>
                </w:placeholder>
                <w:temporary/>
                <w:showingPlcHdr/>
                <w15:appearance w15:val="hidden"/>
              </w:sdtPr>
              <w:sdtContent>
                <w:r w:rsidR="00CF2287">
                  <w:rPr>
                    <w:rFonts w:ascii="Franklin Gothic Demi" w:hAnsi="Franklin Gothic Demi"/>
                    <w:color w:val="000000" w:themeColor="text1"/>
                    <w:sz w:val="32"/>
                    <w:szCs w:val="32"/>
                  </w:rPr>
                  <w:t>DATE</w:t>
                </w:r>
              </w:sdtContent>
            </w:sdt>
          </w:p>
          <w:p w:rsidR="00A340F2" w:rsidRDefault="00DC3E02" w:rsidP="00F83FF2">
            <w:pPr>
              <w:rPr>
                <w:rFonts w:ascii="Microsoft Sans Serif" w:hAnsi="Microsoft Sans Serif" w:cs="Microsoft Sans Serif"/>
                <w:sz w:val="32"/>
                <w:szCs w:val="32"/>
              </w:rPr>
            </w:pPr>
            <w:r>
              <w:rPr>
                <w:rFonts w:ascii="Microsoft Sans Serif" w:hAnsi="Microsoft Sans Serif" w:cs="Microsoft Sans Serif"/>
                <w:sz w:val="32"/>
                <w:szCs w:val="32"/>
              </w:rPr>
              <w:t>12/27/18</w:t>
            </w:r>
          </w:p>
        </w:tc>
        <w:tc>
          <w:tcPr>
            <w:tcW w:w="3539" w:type="dxa"/>
            <w:hideMark/>
          </w:tcPr>
          <w:p w:rsidR="00A340F2" w:rsidRPr="00EC16CD" w:rsidRDefault="002C4E84" w:rsidP="002F5404">
            <w:pPr>
              <w:rPr>
                <w:rFonts w:ascii="Franklin Gothic Demi" w:hAnsi="Franklin Gothic Demi"/>
                <w:color w:val="000000" w:themeColor="text1"/>
                <w:sz w:val="32"/>
                <w:szCs w:val="32"/>
              </w:rPr>
            </w:pPr>
            <w:sdt>
              <w:sdtPr>
                <w:rPr>
                  <w:rFonts w:ascii="Franklin Gothic Demi" w:hAnsi="Franklin Gothic Demi"/>
                  <w:color w:val="000000" w:themeColor="text1"/>
                  <w:sz w:val="32"/>
                  <w:szCs w:val="32"/>
                </w:rPr>
                <w:alias w:val="Invoice number:"/>
                <w:tag w:val="Invoice number:"/>
                <w:id w:val="453919090"/>
                <w:placeholder>
                  <w:docPart w:val="7D52CEB93DEE49D49321ADCB75CF1532"/>
                </w:placeholder>
                <w:temporary/>
                <w:showingPlcHdr/>
                <w15:appearance w15:val="hidden"/>
              </w:sdtPr>
              <w:sdtContent>
                <w:r w:rsidR="00CF2287" w:rsidRPr="00EC16CD">
                  <w:rPr>
                    <w:rFonts w:ascii="Franklin Gothic Demi" w:hAnsi="Franklin Gothic Demi"/>
                    <w:color w:val="000000" w:themeColor="text1"/>
                    <w:sz w:val="32"/>
                    <w:szCs w:val="32"/>
                  </w:rPr>
                  <w:t>INVOICE NO</w:t>
                </w:r>
              </w:sdtContent>
            </w:sdt>
          </w:p>
          <w:p w:rsidR="00A340F2" w:rsidRPr="00EC16CD" w:rsidRDefault="002C4E84" w:rsidP="002F5404">
            <w:pPr>
              <w:rPr>
                <w:color w:val="000000" w:themeColor="text1"/>
              </w:rPr>
            </w:pPr>
            <w:sdt>
              <w:sdtPr>
                <w:rPr>
                  <w:rFonts w:ascii="Microsoft Sans Serif" w:hAnsi="Microsoft Sans Serif" w:cs="Microsoft Sans Serif"/>
                  <w:color w:val="000000" w:themeColor="text1"/>
                  <w:sz w:val="32"/>
                  <w:szCs w:val="32"/>
                </w:rPr>
                <w:alias w:val="Enter invoice number:"/>
                <w:tag w:val="Enter invoice number:"/>
                <w:id w:val="-150998254"/>
                <w:placeholder>
                  <w:docPart w:val="435E61E63C4D4D9F80D51298F9AE0F3B"/>
                </w:placeholder>
                <w:temporary/>
                <w:showingPlcHdr/>
                <w15:appearance w15:val="hidden"/>
              </w:sdtPr>
              <w:sdtContent>
                <w:r w:rsidR="00CF2287">
                  <w:rPr>
                    <w:rFonts w:ascii="Microsoft Sans Serif" w:hAnsi="Microsoft Sans Serif" w:cs="Microsoft Sans Serif"/>
                    <w:color w:val="000000" w:themeColor="text1"/>
                    <w:sz w:val="32"/>
                    <w:szCs w:val="32"/>
                  </w:rPr>
                  <w:t>Number</w:t>
                </w:r>
              </w:sdtContent>
            </w:sdt>
            <w:r w:rsidR="00DC3E02">
              <w:rPr>
                <w:rFonts w:ascii="Microsoft Sans Serif" w:hAnsi="Microsoft Sans Serif" w:cs="Microsoft Sans Serif"/>
                <w:color w:val="000000" w:themeColor="text1"/>
                <w:sz w:val="32"/>
                <w:szCs w:val="32"/>
              </w:rPr>
              <w:t xml:space="preserve"> 1</w:t>
            </w:r>
          </w:p>
        </w:tc>
        <w:tc>
          <w:tcPr>
            <w:tcW w:w="3539" w:type="dxa"/>
            <w:hideMark/>
          </w:tcPr>
          <w:p w:rsidR="00A340F2" w:rsidRPr="00EC16CD" w:rsidRDefault="00DC3E02" w:rsidP="002F5404">
            <w:pPr>
              <w:rPr>
                <w:rFonts w:ascii="Franklin Gothic Demi" w:hAnsi="Franklin Gothic Demi"/>
                <w:color w:val="000000" w:themeColor="text1"/>
                <w:sz w:val="24"/>
                <w:szCs w:val="24"/>
              </w:rPr>
            </w:pPr>
            <w:r>
              <w:rPr>
                <w:rFonts w:ascii="Franklin Gothic Demi" w:hAnsi="Franklin Gothic Demi"/>
                <w:color w:val="000000" w:themeColor="text1"/>
                <w:sz w:val="24"/>
                <w:szCs w:val="24"/>
              </w:rPr>
              <w:t>Travis Sondgerath</w:t>
            </w:r>
          </w:p>
          <w:p w:rsidR="00A340F2" w:rsidRPr="00EC16CD" w:rsidRDefault="00DC3E02" w:rsidP="002F5404">
            <w:pPr>
              <w:rPr>
                <w:rFonts w:ascii="Microsoft Sans Serif" w:hAnsi="Microsoft Sans Serif" w:cs="Microsoft Sans Serif"/>
                <w:color w:val="000000" w:themeColor="text1"/>
                <w:sz w:val="24"/>
                <w:szCs w:val="24"/>
              </w:rPr>
            </w:pPr>
            <w:r>
              <w:rPr>
                <w:rFonts w:ascii="Microsoft Sans Serif" w:hAnsi="Microsoft Sans Serif" w:cs="Microsoft Sans Serif"/>
                <w:color w:val="000000" w:themeColor="text1"/>
                <w:sz w:val="24"/>
                <w:szCs w:val="24"/>
              </w:rPr>
              <w:t>535 Main Street, Apt 262</w:t>
            </w:r>
          </w:p>
          <w:p w:rsidR="00CF2287" w:rsidRDefault="00DC3E02" w:rsidP="002F5404">
            <w:pPr>
              <w:rPr>
                <w:rFonts w:ascii="Microsoft Sans Serif" w:hAnsi="Microsoft Sans Serif" w:cs="Microsoft Sans Serif"/>
                <w:color w:val="000000" w:themeColor="text1"/>
                <w:sz w:val="24"/>
                <w:szCs w:val="24"/>
              </w:rPr>
            </w:pPr>
            <w:r>
              <w:rPr>
                <w:rFonts w:ascii="Microsoft Sans Serif" w:hAnsi="Microsoft Sans Serif" w:cs="Microsoft Sans Serif"/>
                <w:color w:val="000000" w:themeColor="text1"/>
                <w:sz w:val="24"/>
                <w:szCs w:val="24"/>
              </w:rPr>
              <w:t>Nashville, TN 37206</w:t>
            </w:r>
          </w:p>
          <w:p w:rsidR="00A340F2" w:rsidRPr="00EC16CD" w:rsidRDefault="00DC3E02" w:rsidP="002F5404">
            <w:pPr>
              <w:rPr>
                <w:rFonts w:ascii="Microsoft Sans Serif" w:hAnsi="Microsoft Sans Serif" w:cs="Microsoft Sans Serif"/>
                <w:color w:val="000000" w:themeColor="text1"/>
                <w:sz w:val="24"/>
                <w:szCs w:val="24"/>
              </w:rPr>
            </w:pPr>
            <w:r>
              <w:rPr>
                <w:rFonts w:ascii="Microsoft Sans Serif" w:hAnsi="Microsoft Sans Serif" w:cs="Microsoft Sans Serif"/>
                <w:color w:val="000000" w:themeColor="text1"/>
                <w:sz w:val="24"/>
                <w:szCs w:val="24"/>
              </w:rPr>
              <w:t>260 729-2378</w:t>
            </w:r>
          </w:p>
          <w:p w:rsidR="00A340F2" w:rsidRPr="00EC16CD" w:rsidRDefault="00DC3E02" w:rsidP="002F5404">
            <w:pPr>
              <w:rPr>
                <w:rFonts w:ascii="Microsoft Sans Serif" w:hAnsi="Microsoft Sans Serif" w:cs="Microsoft Sans Serif"/>
                <w:color w:val="000000" w:themeColor="text1"/>
                <w:sz w:val="24"/>
                <w:szCs w:val="24"/>
              </w:rPr>
            </w:pPr>
            <w:r>
              <w:rPr>
                <w:rFonts w:ascii="Microsoft Sans Serif" w:hAnsi="Microsoft Sans Serif" w:cs="Microsoft Sans Serif"/>
                <w:color w:val="000000" w:themeColor="text1"/>
                <w:sz w:val="24"/>
                <w:szCs w:val="24"/>
              </w:rPr>
              <w:t>tsondger@gmail.com</w:t>
            </w:r>
          </w:p>
          <w:p w:rsidR="00A340F2" w:rsidRPr="00EC16CD" w:rsidRDefault="00A340F2" w:rsidP="00DC3E02">
            <w:pPr>
              <w:rPr>
                <w:color w:val="000000" w:themeColor="text1"/>
                <w:sz w:val="24"/>
                <w:szCs w:val="24"/>
              </w:rPr>
            </w:pPr>
          </w:p>
        </w:tc>
      </w:tr>
    </w:tbl>
    <w:p w:rsidR="00A340F2" w:rsidRDefault="00A340F2" w:rsidP="002F5404">
      <w:pPr>
        <w:rPr>
          <w:noProof/>
        </w:rPr>
      </w:pPr>
    </w:p>
    <w:p w:rsidR="00A340F2" w:rsidRDefault="00A340F2" w:rsidP="00A340F2">
      <w:pPr>
        <w:rPr>
          <w:noProof/>
        </w:rPr>
      </w:pPr>
    </w:p>
    <w:tbl>
      <w:tblPr>
        <w:tblStyle w:val="Contenttable"/>
        <w:tblW w:w="4110" w:type="pct"/>
        <w:tblLook w:val="04A0" w:firstRow="1" w:lastRow="0" w:firstColumn="1" w:lastColumn="0" w:noHBand="0" w:noVBand="1"/>
        <w:tblDescription w:val="Enter Quantity, Description, Unit Price, Discount, and Line Total in table columns, and Subtotal, Sales Tax, and Total at the end"/>
      </w:tblPr>
      <w:tblGrid>
        <w:gridCol w:w="2411"/>
        <w:gridCol w:w="3616"/>
        <w:gridCol w:w="2614"/>
      </w:tblGrid>
      <w:tr w:rsidR="0027465B" w:rsidTr="0027465B">
        <w:trPr>
          <w:cnfStyle w:val="100000000000" w:firstRow="1" w:lastRow="0" w:firstColumn="0" w:lastColumn="0" w:oddVBand="0" w:evenVBand="0" w:oddHBand="0" w:evenHBand="0" w:firstRowFirstColumn="0" w:firstRowLastColumn="0" w:lastRowFirstColumn="0" w:lastRowLastColumn="0"/>
          <w:trHeight w:hRule="exact" w:val="490"/>
          <w:tblHeader/>
        </w:trPr>
        <w:tc>
          <w:tcPr>
            <w:tcW w:w="2410" w:type="dxa"/>
            <w:hideMark/>
          </w:tcPr>
          <w:p w:rsidR="0027465B" w:rsidRDefault="0027465B" w:rsidP="0027465B">
            <w:pPr>
              <w:pStyle w:val="Style1"/>
              <w:framePr w:hSpace="0" w:wrap="auto" w:vAnchor="margin" w:hAnchor="text" w:xAlign="left" w:yAlign="inline"/>
            </w:pPr>
            <w:r>
              <w:t>Item</w:t>
            </w:r>
          </w:p>
        </w:tc>
        <w:sdt>
          <w:sdtPr>
            <w:alias w:val="Description:"/>
            <w:tag w:val="Description:"/>
            <w:id w:val="329724175"/>
            <w:placeholder>
              <w:docPart w:val="1CB3D6E033EA43208C29211BB0A07C6F"/>
            </w:placeholder>
            <w:temporary/>
            <w:showingPlcHdr/>
            <w15:appearance w15:val="hidden"/>
          </w:sdtPr>
          <w:sdtContent>
            <w:tc>
              <w:tcPr>
                <w:tcW w:w="3616" w:type="dxa"/>
                <w:hideMark/>
              </w:tcPr>
              <w:p w:rsidR="0027465B" w:rsidRDefault="0027465B" w:rsidP="002F5404">
                <w:pPr>
                  <w:pStyle w:val="Style1"/>
                  <w:framePr w:hSpace="0" w:wrap="auto" w:vAnchor="margin" w:hAnchor="text" w:xAlign="left" w:yAlign="inline"/>
                </w:pPr>
                <w:r>
                  <w:t>Description</w:t>
                </w:r>
              </w:p>
            </w:tc>
          </w:sdtContent>
        </w:sdt>
        <w:tc>
          <w:tcPr>
            <w:tcW w:w="2614" w:type="dxa"/>
            <w:hideMark/>
          </w:tcPr>
          <w:p w:rsidR="0027465B" w:rsidRDefault="0027465B" w:rsidP="0027465B">
            <w:pPr>
              <w:pStyle w:val="Style1"/>
              <w:framePr w:hSpace="0" w:wrap="auto" w:vAnchor="margin" w:hAnchor="text" w:xAlign="left" w:yAlign="inline"/>
            </w:pPr>
            <w:r>
              <w:t>Amount invoiced</w:t>
            </w:r>
          </w:p>
        </w:tc>
      </w:tr>
    </w:tbl>
    <w:p w:rsidR="000E7C40" w:rsidRDefault="000E7C40"/>
    <w:p w:rsidR="000E7C40" w:rsidRDefault="000E7C40"/>
    <w:tbl>
      <w:tblPr>
        <w:tblStyle w:val="Contenttable"/>
        <w:tblW w:w="396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Description w:val="Enter Quantity, Description, Unit Price, Discount, and Line Total in table columns, and Subtotal, Sales Tax, and Total at the end"/>
      </w:tblPr>
      <w:tblGrid>
        <w:gridCol w:w="2408"/>
        <w:gridCol w:w="3612"/>
        <w:gridCol w:w="2302"/>
      </w:tblGrid>
      <w:tr w:rsidR="0027465B" w:rsidTr="0007754B">
        <w:trPr>
          <w:cnfStyle w:val="000000100000" w:firstRow="0" w:lastRow="0" w:firstColumn="0" w:lastColumn="0" w:oddVBand="0" w:evenVBand="0" w:oddHBand="1" w:evenHBand="0" w:firstRowFirstColumn="0" w:firstRowLastColumn="0" w:lastRowFirstColumn="0" w:lastRowLastColumn="0"/>
          <w:trHeight w:hRule="exact" w:val="2710"/>
        </w:trPr>
        <w:tc>
          <w:tcPr>
            <w:tcW w:w="241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rsidR="0027465B" w:rsidRDefault="0027465B" w:rsidP="0007754B">
            <w:pPr>
              <w:pStyle w:val="Normalright"/>
            </w:pPr>
            <w:r>
              <w:t>Consultant Fee –</w:t>
            </w:r>
            <w:r w:rsidR="0007754B">
              <w:t xml:space="preserve"> 5</w:t>
            </w:r>
            <w:r>
              <w:t xml:space="preserve"> weeks at 20 hours per week</w:t>
            </w:r>
          </w:p>
        </w:tc>
        <w:tc>
          <w:tcPr>
            <w:tcW w:w="36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7465B" w:rsidRDefault="0027465B" w:rsidP="0027465B">
            <w:pPr>
              <w:pStyle w:val="Normalright"/>
            </w:pPr>
            <w:r>
              <w:t xml:space="preserve">Efforts towards project analysis, communication of results, development of reports documenting analysis methods, organizing and publishing reports and other materials to project GitHub repositories </w:t>
            </w:r>
          </w:p>
        </w:tc>
        <w:tc>
          <w:tcPr>
            <w:tcW w:w="2304"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rsidR="0027465B" w:rsidRDefault="0007754B" w:rsidP="00B53B4D">
            <w:pPr>
              <w:pStyle w:val="Normalright"/>
            </w:pPr>
            <w:r>
              <w:rPr>
                <w:lang w:eastAsia="ja-JP"/>
              </w:rPr>
              <w:t>$4,500 ($900</w:t>
            </w:r>
            <w:r w:rsidR="00B53B4D">
              <w:rPr>
                <w:lang w:eastAsia="ja-JP"/>
              </w:rPr>
              <w:t>/</w:t>
            </w:r>
            <w:r>
              <w:rPr>
                <w:lang w:eastAsia="ja-JP"/>
              </w:rPr>
              <w:t>week)</w:t>
            </w:r>
          </w:p>
        </w:tc>
      </w:tr>
      <w:tr w:rsidR="0027465B" w:rsidTr="0007754B">
        <w:trPr>
          <w:cnfStyle w:val="000000010000" w:firstRow="0" w:lastRow="0" w:firstColumn="0" w:lastColumn="0" w:oddVBand="0" w:evenVBand="0" w:oddHBand="0" w:evenHBand="1" w:firstRowFirstColumn="0" w:firstRowLastColumn="0" w:lastRowFirstColumn="0" w:lastRowLastColumn="0"/>
          <w:trHeight w:hRule="exact" w:val="1162"/>
        </w:trPr>
        <w:tc>
          <w:tcPr>
            <w:tcW w:w="241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rsidR="0027465B" w:rsidRDefault="0007754B" w:rsidP="0007754B">
            <w:pPr>
              <w:pStyle w:val="Normalright"/>
            </w:pPr>
            <w:r>
              <w:t xml:space="preserve">12 months shinyapps.io </w:t>
            </w:r>
            <w:r>
              <w:t>subscription</w:t>
            </w:r>
          </w:p>
        </w:tc>
        <w:tc>
          <w:tcPr>
            <w:tcW w:w="36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7465B" w:rsidRDefault="0007754B" w:rsidP="0007754B">
            <w:pPr>
              <w:pStyle w:val="Normalright"/>
            </w:pPr>
            <w:r>
              <w:t>Shinyapps.io will be the server</w:t>
            </w:r>
            <w:r w:rsidR="00B53B4D">
              <w:t xml:space="preserve"> </w:t>
            </w:r>
            <w:r>
              <w:t xml:space="preserve">that the </w:t>
            </w:r>
            <w:proofErr w:type="spellStart"/>
            <w:r>
              <w:t>eTool</w:t>
            </w:r>
            <w:proofErr w:type="spellEnd"/>
            <w:r>
              <w:t xml:space="preserve"> will be available at.</w:t>
            </w:r>
          </w:p>
        </w:tc>
        <w:tc>
          <w:tcPr>
            <w:tcW w:w="2304"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rsidR="0027465B" w:rsidRDefault="0027465B" w:rsidP="0007754B">
            <w:pPr>
              <w:pStyle w:val="Normalright"/>
            </w:pPr>
            <w:sdt>
              <w:sdtPr>
                <w:rPr>
                  <w:lang w:eastAsia="ja-JP"/>
                </w:rPr>
                <w:alias w:val="$:"/>
                <w:tag w:val="$:"/>
                <w:id w:val="-1646959923"/>
                <w:placeholder>
                  <w:docPart w:val="6311588537764BB89AD762487B9016CA"/>
                </w:placeholder>
                <w:temporary/>
                <w:showingPlcHdr/>
                <w15:appearance w15:val="hidden"/>
              </w:sdtPr>
              <w:sdtContent>
                <w:r>
                  <w:rPr>
                    <w:lang w:eastAsia="ja-JP"/>
                  </w:rPr>
                  <w:t>$</w:t>
                </w:r>
              </w:sdtContent>
            </w:sdt>
            <w:r w:rsidR="0007754B">
              <w:rPr>
                <w:lang w:eastAsia="ja-JP"/>
              </w:rPr>
              <w:t>1,100</w:t>
            </w:r>
            <w:r w:rsidR="00B53B4D">
              <w:rPr>
                <w:lang w:eastAsia="ja-JP"/>
              </w:rPr>
              <w:t xml:space="preserve"> ($99/month)</w:t>
            </w:r>
          </w:p>
        </w:tc>
      </w:tr>
      <w:tr w:rsidR="0027465B" w:rsidTr="00B53B4D">
        <w:trPr>
          <w:cnfStyle w:val="000000100000" w:firstRow="0" w:lastRow="0" w:firstColumn="0" w:lastColumn="0" w:oddVBand="0" w:evenVBand="0" w:oddHBand="1" w:evenHBand="0" w:firstRowFirstColumn="0" w:firstRowLastColumn="0" w:lastRowFirstColumn="0" w:lastRowLastColumn="0"/>
          <w:trHeight w:hRule="exact" w:val="2530"/>
        </w:trPr>
        <w:tc>
          <w:tcPr>
            <w:tcW w:w="241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rsidR="0027465B" w:rsidRDefault="0007754B" w:rsidP="00B53B4D">
            <w:pPr>
              <w:pStyle w:val="Normalright"/>
            </w:pPr>
            <w:r>
              <w:t xml:space="preserve">12 months </w:t>
            </w:r>
            <w:r w:rsidR="00B53B4D">
              <w:t>GitHub Developer</w:t>
            </w:r>
            <w:r>
              <w:t xml:space="preserve"> subscription</w:t>
            </w:r>
          </w:p>
        </w:tc>
        <w:tc>
          <w:tcPr>
            <w:tcW w:w="36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7465B" w:rsidRDefault="00B53B4D" w:rsidP="00B53B4D">
            <w:pPr>
              <w:pStyle w:val="Normalright"/>
            </w:pPr>
            <w:r>
              <w:t>GitHub will serve as the project repository for all related files and reports for the project. The Developer account is necessary to ensure these files are not available to the public.</w:t>
            </w:r>
          </w:p>
        </w:tc>
        <w:tc>
          <w:tcPr>
            <w:tcW w:w="2304"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rsidR="0027465B" w:rsidRDefault="0027465B" w:rsidP="00B53B4D">
            <w:pPr>
              <w:pStyle w:val="Normalright"/>
            </w:pPr>
            <w:sdt>
              <w:sdtPr>
                <w:rPr>
                  <w:lang w:eastAsia="ja-JP"/>
                </w:rPr>
                <w:alias w:val="$:"/>
                <w:tag w:val="$:"/>
                <w:id w:val="2142686059"/>
                <w:placeholder>
                  <w:docPart w:val="E67C6188B04B4C40BE93B24513A14995"/>
                </w:placeholder>
                <w:temporary/>
                <w:showingPlcHdr/>
                <w15:appearance w15:val="hidden"/>
              </w:sdtPr>
              <w:sdtContent>
                <w:r>
                  <w:rPr>
                    <w:lang w:eastAsia="ja-JP"/>
                  </w:rPr>
                  <w:t>$</w:t>
                </w:r>
              </w:sdtContent>
            </w:sdt>
            <w:r w:rsidR="00B53B4D">
              <w:rPr>
                <w:lang w:eastAsia="ja-JP"/>
              </w:rPr>
              <w:t>84 ($7/month)</w:t>
            </w:r>
          </w:p>
        </w:tc>
      </w:tr>
    </w:tbl>
    <w:tbl>
      <w:tblPr>
        <w:tblStyle w:val="TotalTable"/>
        <w:tblW w:w="3983" w:type="pct"/>
        <w:tblCellMar>
          <w:left w:w="0" w:type="dxa"/>
          <w:right w:w="115" w:type="dxa"/>
        </w:tblCellMar>
        <w:tblLook w:val="03A0" w:firstRow="1" w:lastRow="0" w:firstColumn="1" w:lastColumn="1" w:noHBand="1" w:noVBand="0"/>
        <w:tblDescription w:val="Enter Quantity, Description, Unit Price, Discount, and Line Total in table columns, and Subtotal, Sales Tax, and Total at the end"/>
      </w:tblPr>
      <w:tblGrid>
        <w:gridCol w:w="6033"/>
        <w:gridCol w:w="2341"/>
      </w:tblGrid>
      <w:tr w:rsidR="00A340F2" w:rsidTr="00B53B4D">
        <w:trPr>
          <w:trHeight w:hRule="exact" w:val="288"/>
          <w:tblHeader/>
        </w:trPr>
        <w:tc>
          <w:tcPr>
            <w:cnfStyle w:val="001000000000" w:firstRow="0" w:lastRow="0" w:firstColumn="1" w:lastColumn="0" w:oddVBand="0" w:evenVBand="0" w:oddHBand="0" w:evenHBand="0" w:firstRowFirstColumn="0" w:firstRowLastColumn="0" w:lastRowFirstColumn="0" w:lastRowLastColumn="0"/>
            <w:tcW w:w="6030" w:type="dxa"/>
            <w:tcBorders>
              <w:right w:val="single" w:sz="4" w:space="0" w:color="auto"/>
            </w:tcBorders>
            <w:shd w:val="clear" w:color="auto" w:fill="auto"/>
            <w:hideMark/>
          </w:tcPr>
          <w:p w:rsidR="00A340F2" w:rsidRPr="00B53B4D" w:rsidRDefault="00B53B4D" w:rsidP="00B53B4D">
            <w:pPr>
              <w:rPr>
                <w:rFonts w:ascii="Arial" w:eastAsiaTheme="majorEastAsia" w:hAnsi="Arial" w:cs="Arial"/>
                <w:b/>
                <w:color w:val="0D0D0D" w:themeColor="text1" w:themeTint="F2"/>
                <w:spacing w:val="4"/>
                <w:sz w:val="22"/>
              </w:rPr>
            </w:pPr>
            <w:r w:rsidRPr="00B53B4D">
              <w:rPr>
                <w:rFonts w:ascii="Arial" w:eastAsiaTheme="majorEastAsia" w:hAnsi="Arial" w:cs="Arial"/>
                <w:b/>
                <w:color w:val="0D0D0D" w:themeColor="text1" w:themeTint="F2"/>
                <w:spacing w:val="4"/>
                <w:sz w:val="22"/>
              </w:rPr>
              <w:t>Total</w:t>
            </w:r>
            <w:r>
              <w:rPr>
                <w:rFonts w:ascii="Arial" w:eastAsiaTheme="majorEastAsia" w:hAnsi="Arial" w:cs="Arial"/>
                <w:b/>
                <w:color w:val="0D0D0D" w:themeColor="text1" w:themeTint="F2"/>
                <w:spacing w:val="4"/>
                <w:sz w:val="22"/>
              </w:rPr>
              <w:t xml:space="preserve"> Invoiced</w:t>
            </w:r>
            <w:bookmarkStart w:id="0" w:name="_GoBack"/>
            <w:bookmarkEnd w:id="0"/>
          </w:p>
        </w:tc>
        <w:tc>
          <w:tcPr>
            <w:cnfStyle w:val="000100000000" w:firstRow="0" w:lastRow="0" w:firstColumn="0" w:lastColumn="1" w:oddVBand="0" w:evenVBand="0" w:oddHBand="0" w:evenHBand="0" w:firstRowFirstColumn="0" w:firstRowLastColumn="0" w:lastRowFirstColumn="0" w:lastRowLastColumn="0"/>
            <w:tcW w:w="2340" w:type="dxa"/>
            <w:tcBorders>
              <w:top w:val="none" w:sz="0" w:space="0" w:color="auto"/>
              <w:left w:val="single" w:sz="4" w:space="0" w:color="auto"/>
              <w:bottom w:val="none" w:sz="0" w:space="0" w:color="auto"/>
              <w:right w:val="none" w:sz="0" w:space="0" w:color="auto"/>
            </w:tcBorders>
            <w:shd w:val="clear" w:color="auto" w:fill="auto"/>
          </w:tcPr>
          <w:p w:rsidR="00A340F2" w:rsidRPr="00B53B4D" w:rsidRDefault="00B53B4D" w:rsidP="00B53B4D">
            <w:pPr>
              <w:rPr>
                <w:rFonts w:ascii="Arial" w:eastAsiaTheme="majorEastAsia" w:hAnsi="Arial" w:cs="Arial"/>
                <w:b/>
                <w:color w:val="0D0D0D" w:themeColor="text1" w:themeTint="F2"/>
                <w:spacing w:val="4"/>
                <w:sz w:val="22"/>
              </w:rPr>
            </w:pPr>
            <w:r w:rsidRPr="00B53B4D">
              <w:rPr>
                <w:rFonts w:ascii="Arial" w:eastAsiaTheme="majorEastAsia" w:hAnsi="Arial" w:cs="Arial"/>
                <w:b/>
                <w:color w:val="0D0D0D" w:themeColor="text1" w:themeTint="F2"/>
                <w:spacing w:val="4"/>
                <w:sz w:val="22"/>
              </w:rPr>
              <w:t>$5,684</w:t>
            </w:r>
          </w:p>
        </w:tc>
      </w:tr>
    </w:tbl>
    <w:p w:rsidR="007201A7" w:rsidRPr="00A340F2" w:rsidRDefault="007201A7" w:rsidP="00A36725"/>
    <w:sectPr w:rsidR="007201A7" w:rsidRPr="00A340F2" w:rsidSect="002F5404">
      <w:headerReference w:type="even" r:id="rId7"/>
      <w:headerReference w:type="default" r:id="rId8"/>
      <w:footerReference w:type="even" r:id="rId9"/>
      <w:footerReference w:type="default" r:id="rId10"/>
      <w:headerReference w:type="first" r:id="rId11"/>
      <w:footerReference w:type="first" r:id="rId12"/>
      <w:pgSz w:w="12240" w:h="15840" w:code="1"/>
      <w:pgMar w:top="720" w:right="864" w:bottom="1440" w:left="864"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57A" w:rsidRDefault="00A3757A">
      <w:pPr>
        <w:spacing w:line="240" w:lineRule="auto"/>
      </w:pPr>
      <w:r>
        <w:separator/>
      </w:r>
    </w:p>
    <w:p w:rsidR="00A3757A" w:rsidRDefault="00A3757A"/>
  </w:endnote>
  <w:endnote w:type="continuationSeparator" w:id="0">
    <w:p w:rsidR="00A3757A" w:rsidRDefault="00A3757A">
      <w:pPr>
        <w:spacing w:line="240" w:lineRule="auto"/>
      </w:pPr>
      <w:r>
        <w:continuationSeparator/>
      </w:r>
    </w:p>
    <w:p w:rsidR="00A3757A" w:rsidRDefault="00A37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altName w:val="Franklin Gothic Medium"/>
    <w:charset w:val="00"/>
    <w:family w:val="swiss"/>
    <w:pitch w:val="variable"/>
    <w:sig w:usb0="00000001"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84" w:rsidRDefault="002C4E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84" w:rsidRDefault="002C4E84">
    <w:pPr>
      <w:pStyle w:val="Footer"/>
    </w:pPr>
  </w:p>
  <w:p w:rsidR="002C4E84" w:rsidRDefault="002C4E8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84" w:rsidRDefault="002C4E84">
    <w:pPr>
      <w:pStyle w:val="Footer"/>
    </w:pPr>
    <w:r>
      <w:rPr>
        <w:noProof/>
      </w:rPr>
      <mc:AlternateContent>
        <mc:Choice Requires="wps">
          <w:drawing>
            <wp:anchor distT="0" distB="0" distL="114300" distR="114300" simplePos="0" relativeHeight="251661312" behindDoc="1" locked="0" layoutInCell="1" allowOverlap="1" wp14:anchorId="5DB7220F" wp14:editId="731A8B59">
              <wp:simplePos x="0" y="0"/>
              <wp:positionH relativeFrom="page">
                <wp:posOffset>-82550</wp:posOffset>
              </wp:positionH>
              <wp:positionV relativeFrom="page">
                <wp:posOffset>8576945</wp:posOffset>
              </wp:positionV>
              <wp:extent cx="7973568" cy="2715768"/>
              <wp:effectExtent l="0" t="0" r="8890" b="8890"/>
              <wp:wrapNone/>
              <wp:docPr id="8" name="Freeform: Shape 8" descr="Green gradient in rectangle"/>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4E84" w:rsidRDefault="002C4E84"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7220F" id="Freeform: Shape 8" o:spid="_x0000_s1027" alt="Green gradient in rectangle"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9BTgQAAEkNAAAOAAAAZHJzL2Uyb0RvYy54bWzkV1tv2zYUfh+w/0DoccBiy9fYiFMEKVIM&#10;yNqgyZDukaYoSwBFaiR9yX79PpKizLhB0xR72vxgkzw3nu9ceHzx7tAIsuPa1EqusvxsmBEumSpq&#10;uVllfzzc/HqeEWOpLKhQkq+yJ26yd5c//3Sxb5d8pColCq4JlEiz3LerrLK2XQ4GhlW8oeZMtVyC&#10;WCrdUIut3gwKTffQ3ojBaDicDfZKF61WjBuD0/eBmF16/WXJmf1UloZbIlYZ7mb9t/bfa/c9uLyg&#10;y42mbVWz7hr0B27R0FrCaK/qPbWUbHX9laqmZloZVdozppqBKsuace8DvMmHJ97cV7Tl3heAY9oe&#10;JvPvqWUfd3ea1MUqQ6AkbRCiG825A3xJvH0CQsENA2gfQJEEaBU1l5bUkmgATOVGcAfkvjVL6Ltv&#10;73S3M1g6VA6lbohWQD8fng/dx4MF98nBx+KpjwU/WMJwOF/Mx9MZbDPQRvN8OscGagdBm9PKtsZ+&#10;4Kpxa7q7NTYEs8DKh6LoHGJKSlNb/gUJUDYC8f1lQIZkT+bz8XmexyQ4Zf/zOXtFRovhbLyYdjlz&#10;yv4lT7R3ml+3kQoNyas2Rj9iIxXqfHjd0jix9B1YpezfbWPyNhvP2V/F6nn4/pfRzs8Xs8ks/69F&#10;Gz1gE6ucVrHw2UF2lY8VQVdyPcU1glYZ12bSNoCeErco89BWIOW7yreFUbCpcP4mYVRiKjx6kzBK&#10;LBUev0kYtZMKT1JhwHnEznV091gK/1jajKDv64zgsVw7GaBJrYM8Lskevbrro6RCq+6apKM3ascf&#10;lOe0J40eNo9UIVOuXhsuHGMTOeJv6/WlnF2qd35Fvvgb+NERoDPeMEQ9csTflPPUOhPK8CDmUPCP&#10;UQ+HQzF5kNwreVMLQUpRY66RmH6ApbKPta38u4q30GfnxsT3yhBkakxaPwHxa6HJjiIclDE8uWMv&#10;IbbN76oI5xP/mPrA4BizTjiexWPcqtfk77sxLh6bzlbu+EKV9GypwelXBjuJgEIv06uGvd4hgQHB&#10;l2G+wKgGM8QwKjhmje7JtbXgn5FvQVlEzN1P+FKUyiEYqO5k4CaMMFP4lX0SPHB/5iWGGBT5yF+4&#10;v1fqS4DbVLTg4XjqL/WSJ0JCodNcwn6vu1PgRtPTwMQ20PE7Ue6nz174GyBH4V7CW1bS9sJNLZV+&#10;yTNho3AZ+CNIARqHkj2sD37A85zuZK2KJwx9fh5zQWnZTa2NvaXG3lGN8QiHGOntJ3yVQqHAUcd+&#10;lZFK6b9fOnf8mEpBzcge4/QqM39tqUbOi98kknqRTyZQa/1mMp2PsNEpZZ1S5La5Vsh6NFvczi8d&#10;vxVxWWrVPGLyv3JWQaKSwTaaukWvCptriz1IGGUZv7rya8zcqNdbed+yWH4tPH84PFLdErdcZRYT&#10;6EcVR+/jZInMPvK6CEl1tbWqrH36HnHtIoB5PRRF+G/h/hCke891/Ad0+Q8AAAD//wMAUEsDBBQA&#10;BgAIAAAAIQDPzRQR4gAAAA4BAAAPAAAAZHJzL2Rvd25yZXYueG1sTI/BTsMwEETvSPyDtUjcWqdJ&#10;k1QhToWQCjck2kr06MZLkhKvo9htw9+zPcFtVjOafVOuJ9uLC46+c6RgMY9AINXOdNQo2O82sxUI&#10;HzQZ3TtCBT/oYV3d35W6MO5KH3jZhkZwCflCK2hDGAopfd2i1X7uBiT2vtxodeBzbKQZ9ZXLbS/j&#10;KMqk1R3xh1YP+NJi/b09WwWv02edJu+nPN1lG3uaMtofDm9KPT5Mz08gAk7hLww3fEaHipmO7kzG&#10;i17BbJHwlsBGkkY5iFskXsasjqzyfLUEWZXy/4zqFwAA//8DAFBLAQItABQABgAIAAAAIQC2gziS&#10;/gAAAOEBAAATAAAAAAAAAAAAAAAAAAAAAABbQ29udGVudF9UeXBlc10ueG1sUEsBAi0AFAAGAAgA&#10;AAAhADj9If/WAAAAlAEAAAsAAAAAAAAAAAAAAAAALwEAAF9yZWxzLy5yZWxzUEsBAi0AFAAGAAgA&#10;AAAhAFItb0FOBAAASQ0AAA4AAAAAAAAAAAAAAAAALgIAAGRycy9lMm9Eb2MueG1sUEsBAi0AFAAG&#10;AAgAAAAhAM/NFBHiAAAADgEAAA8AAAAAAAAAAAAAAAAAqAYAAGRycy9kb3ducmV2LnhtbFBLBQYA&#10;AAAABAAEAPMAAAC3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rsidR="002C4E84" w:rsidRDefault="002C4E84" w:rsidP="00A36725"/>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57A" w:rsidRDefault="00A3757A">
      <w:pPr>
        <w:spacing w:line="240" w:lineRule="auto"/>
      </w:pPr>
      <w:r>
        <w:separator/>
      </w:r>
    </w:p>
    <w:p w:rsidR="00A3757A" w:rsidRDefault="00A3757A"/>
  </w:footnote>
  <w:footnote w:type="continuationSeparator" w:id="0">
    <w:p w:rsidR="00A3757A" w:rsidRDefault="00A3757A">
      <w:pPr>
        <w:spacing w:line="240" w:lineRule="auto"/>
      </w:pPr>
      <w:r>
        <w:continuationSeparator/>
      </w:r>
    </w:p>
    <w:p w:rsidR="00A3757A" w:rsidRDefault="00A375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84" w:rsidRDefault="002C4E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84" w:rsidRDefault="002C4E84"/>
  <w:p w:rsidR="002C4E84" w:rsidRDefault="002C4E8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84" w:rsidRDefault="002C4E84">
    <w:pPr>
      <w:pStyle w:val="Header"/>
    </w:pPr>
    <w:r>
      <w:rPr>
        <w:noProof/>
        <w:lang w:eastAsia="en-US"/>
      </w:rPr>
      <mc:AlternateContent>
        <mc:Choice Requires="wps">
          <w:drawing>
            <wp:anchor distT="0" distB="0" distL="114300" distR="114300" simplePos="0" relativeHeight="251659264" behindDoc="1" locked="0" layoutInCell="1" allowOverlap="1" wp14:anchorId="4A870CFC" wp14:editId="2FBC6135">
              <wp:simplePos x="0" y="0"/>
              <wp:positionH relativeFrom="page">
                <wp:posOffset>18415</wp:posOffset>
              </wp:positionH>
              <wp:positionV relativeFrom="page">
                <wp:posOffset>-36830</wp:posOffset>
              </wp:positionV>
              <wp:extent cx="7735824" cy="4160520"/>
              <wp:effectExtent l="0" t="0" r="0" b="0"/>
              <wp:wrapNone/>
              <wp:docPr id="5" name="Freeform: Shape 5" descr="Green gradient in rectangle"/>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4E84" w:rsidRDefault="002C4E84"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870CFC" id="Freeform: Shape 5" o:spid="_x0000_s1026" alt="Green gradient in rectangle" style="position:absolute;margin-left:1.45pt;margin-top:-2.9pt;width:609.1pt;height:32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UYQgQAADMNAAAOAAAAZHJzL2Uyb0RvYy54bWzkV1tv2zYUfh+w/0DoccBiy7fERpwiSJFi&#10;QNYGTYZ0jzRFWQIoUiPpS/rr95EUZcYN5qbY0+YHiZdz4fkOz9Hny3f7RpAt16ZWcpnlZ8OMcMlU&#10;Ucv1Mvvj8fbXi4wYS2VBhZJ8mT1zk727+vmny1274CNVKVFwTWBEmsWuXWaVte1iMDCs4g01Z6rl&#10;Epul0g21mOr1oNB0B+uNGIyGw9lgp3TRasW4MVh9HzazK2+/LDmzn8rScEvEMsPZrH9q/1y55+Dq&#10;ki7WmrZVzbpj0B84RUNrCae9qffUUrLR9TemmpppZVRpz5hqBqosa8Z9DIgmHx5F81DRlvtYAI5p&#10;e5jMv2eWfdzea1IXy2yaEUkbpOhWc+4AXxDvn2Cj4IYBtA/YkQRoFTWXltSSaABM5VpwB+SuNQvY&#10;e2jvdTczGDpU9qVu3Bvxkr0H/7kHn+8tYVg8Px9PL0aTjDDsTfLZcDry6Rkc1NnG2A9ceVN0e2ds&#10;yF6Bkce+6CJgSkpTW/4FGS8bgYT+MiBDsiPwcZHnMevH4n++FK/IaD6cjefT7pIci3/JE+ud5dM+&#10;UqUhOelj9CM+UqUuhtOexomn78AqFf9uH8juW/LxUvwkVi/T97/Mdn4xn01m+X8t2+gB61jltIqF&#10;z/ayq3yMCNqQ6ymuEbTKuDaTtgH0lDhFmaNvwCS0nPQJZRRsqpy/SRmVmCqP3qSMEkuVx29SRu2k&#10;ypNUOcTeYedauPs6Cv91tBlBo9cZwddx5XSAJrUO8jgkO9+rfR8l1TKLTdLtN2rLH5WXtEeNHj4P&#10;u0KmUrEruwPH3ESJ+G69vVSyu+pdXFEuvoM8OgJsxhOGrEeJ+E4lj70zoQwPag4Ff2t6OByKyQfJ&#10;fRZvayFIKWoQGQm6AyyVfapt5T+koEeBIpgOzbUhuKnx0nrKw2+EJluKdFDG8I0dew2xaX5XRVif&#10;DPELicEyyE1YnsVlnKq35M+7Ni4f0Vfu5EKV9GKpw+k3DjuNgEKv05uGv3UMSIAR+DLM5+BmcEMM&#10;o4KDXHQntrXgn3HfgrGImDuf8KUolUMw5gk+HKUIJMKP7LPgQfozL8FaUOQjf+D+XGksAW5T0YKH&#10;5ak/1GuRCAmDznIJ/73tzoDjoseJiW2gk3eq3NPNXvkfQI7KvYb3rKTtlZtaKv1aZMJG5TLIR5AC&#10;NA4lu1/tEaMbrlTxDHqHW+hSQEzLbmtt7B019p5q8CIsgrzbT3iUQqGyUcB+lJFK6a+vrTt58E/s&#10;ZmQH4rzMzF8bqnHZxW8St3meTyYwa/1kMj0fYaLTnVW6IzfNjcJ1R5fF6fzQyVsRh6VWzRM4/rXz&#10;ii0qGXyjm1s0qTC5sZhjC6SV8etrPwa7RqHeyYeWxbprEfnj/onqlrjhMrOgnh9VJNl0ESklrvRB&#10;1qVGquuNVWXt7+0B1w56MPNQDeFfhKP+6dxLHf7rXP0NAAD//wMAUEsDBBQABgAIAAAAIQA29iUp&#10;4AAAAAkBAAAPAAAAZHJzL2Rvd25yZXYueG1sTI9BT8JAFITvJv6HzTPxBts2iG3tlhAREzEeBC7e&#10;Ht1n29h923QXKP/e5aTHyUxmvikWo+nEiQbXWlYQTyMQxJXVLdcK9rv1JAXhPLLGzjIpuJCDRXl7&#10;U2Cu7Zk/6bT1tQgl7HJU0Hjf51K6qiGDbmp74uB928GgD3KopR7wHMpNJ5MomkuDLYeFBnt6bqj6&#10;2R6NguUmfevGVfb6+HJ5X39RiqsPg0rd343LJxCeRv8Xhit+QIcyMB3skbUTnYIkC0EFk4dw4Gon&#10;SRyDOCiYz7IZyLKQ/x+UvwAAAP//AwBQSwECLQAUAAYACAAAACEAtoM4kv4AAADhAQAAEwAAAAAA&#10;AAAAAAAAAAAAAAAAW0NvbnRlbnRfVHlwZXNdLnhtbFBLAQItABQABgAIAAAAIQA4/SH/1gAAAJQB&#10;AAALAAAAAAAAAAAAAAAAAC8BAABfcmVscy8ucmVsc1BLAQItABQABgAIAAAAIQCOgRUYQgQAADMN&#10;AAAOAAAAAAAAAAAAAAAAAC4CAABkcnMvZTJvRG9jLnhtbFBLAQItABQABgAIAAAAIQA29iUp4AAA&#10;AAkBAAAPAAAAAAAAAAAAAAAAAJwGAABkcnMvZG93bnJldi54bWxQSwUGAAAAAAQABADzAAAAqQcA&#10;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rsidR="002C4E84" w:rsidRDefault="002C4E84" w:rsidP="00A36725"/>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7ED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01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2DD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FA2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1CBE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7A8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C3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A58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4BF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F0DC7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84"/>
    <w:rsid w:val="0007754B"/>
    <w:rsid w:val="000A6E91"/>
    <w:rsid w:val="000E7C40"/>
    <w:rsid w:val="001A035C"/>
    <w:rsid w:val="001D1771"/>
    <w:rsid w:val="002400DD"/>
    <w:rsid w:val="002450DA"/>
    <w:rsid w:val="00263E3B"/>
    <w:rsid w:val="0027465B"/>
    <w:rsid w:val="002A107B"/>
    <w:rsid w:val="002C4E84"/>
    <w:rsid w:val="002E7603"/>
    <w:rsid w:val="002F5404"/>
    <w:rsid w:val="00316D06"/>
    <w:rsid w:val="003D23A0"/>
    <w:rsid w:val="004858C9"/>
    <w:rsid w:val="004870D2"/>
    <w:rsid w:val="004A10E9"/>
    <w:rsid w:val="005E394D"/>
    <w:rsid w:val="00662DFA"/>
    <w:rsid w:val="006B4542"/>
    <w:rsid w:val="006F038A"/>
    <w:rsid w:val="007201A7"/>
    <w:rsid w:val="007B4FC5"/>
    <w:rsid w:val="007E0DF2"/>
    <w:rsid w:val="00865DB9"/>
    <w:rsid w:val="0089202B"/>
    <w:rsid w:val="008B5297"/>
    <w:rsid w:val="00947F34"/>
    <w:rsid w:val="00A340F2"/>
    <w:rsid w:val="00A36725"/>
    <w:rsid w:val="00A3757A"/>
    <w:rsid w:val="00B53B4D"/>
    <w:rsid w:val="00B66C63"/>
    <w:rsid w:val="00B727BE"/>
    <w:rsid w:val="00CE3710"/>
    <w:rsid w:val="00CF2287"/>
    <w:rsid w:val="00D73210"/>
    <w:rsid w:val="00DC3E02"/>
    <w:rsid w:val="00EB63A0"/>
    <w:rsid w:val="00EC16CD"/>
    <w:rsid w:val="00F65B05"/>
    <w:rsid w:val="00F83FF2"/>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9D14EE"/>
  <w15:chartTrackingRefBased/>
  <w15:docId w15:val="{72DC0A77-D5AC-4C8A-BC9E-A71E0A85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3A0"/>
  </w:style>
  <w:style w:type="paragraph" w:styleId="Heading1">
    <w:name w:val="heading 1"/>
    <w:basedOn w:val="Normal"/>
    <w:link w:val="Heading1Char"/>
    <w:autoRedefine/>
    <w:uiPriority w:val="2"/>
    <w:qFormat/>
    <w:rsid w:val="00B727BE"/>
    <w:pPr>
      <w:keepNext/>
      <w:framePr w:hSpace="187" w:wrap="around" w:vAnchor="page" w:hAnchor="page" w:xAlign="center" w:y="1441"/>
      <w:spacing w:line="240" w:lineRule="auto"/>
      <w:suppressOverlap/>
      <w:jc w:val="right"/>
      <w:outlineLvl w:val="0"/>
    </w:pPr>
    <w:rPr>
      <w:rFonts w:asciiTheme="majorHAnsi" w:hAnsiTheme="majorHAnsi" w:cs="Arial"/>
      <w:bCs/>
      <w:caps/>
      <w:color w:val="0D0D0D" w:themeColor="text1" w:themeTint="F2"/>
      <w:spacing w:val="4"/>
      <w:kern w:val="44"/>
      <w:sz w:val="24"/>
      <w:szCs w:val="64"/>
      <w:lang w:eastAsia="en-US"/>
    </w:rPr>
  </w:style>
  <w:style w:type="paragraph" w:styleId="Heading2">
    <w:name w:val="heading 2"/>
    <w:basedOn w:val="Normal"/>
    <w:link w:val="Heading2Char"/>
    <w:uiPriority w:val="2"/>
    <w:unhideWhenUsed/>
    <w:qFormat/>
    <w:pPr>
      <w:spacing w:before="60" w:after="20"/>
      <w:jc w:val="right"/>
      <w:outlineLvl w:val="1"/>
    </w:pPr>
    <w:rPr>
      <w:rFonts w:asciiTheme="majorHAnsi" w:hAnsiTheme="majorHAnsi"/>
      <w:spacing w:val="40"/>
    </w:rPr>
  </w:style>
  <w:style w:type="paragraph" w:styleId="Heading3">
    <w:name w:val="heading 3"/>
    <w:basedOn w:val="Normal"/>
    <w:link w:val="Heading3Char"/>
    <w:uiPriority w:val="9"/>
    <w:semiHidden/>
    <w:unhideWhenUsed/>
    <w:qFormat/>
    <w:rsid w:val="007B4FC5"/>
    <w:pPr>
      <w:keepNext/>
      <w:keepLines/>
      <w:spacing w:before="40"/>
      <w:outlineLvl w:val="2"/>
    </w:pPr>
    <w:rPr>
      <w:rFonts w:asciiTheme="majorHAnsi" w:eastAsiaTheme="majorEastAsia" w:hAnsiTheme="majorHAnsi" w:cstheme="majorBidi"/>
      <w:color w:val="07854D" w:themeColor="accent1" w:themeShade="7F"/>
      <w:szCs w:val="24"/>
    </w:rPr>
  </w:style>
  <w:style w:type="paragraph" w:styleId="Heading4">
    <w:name w:val="heading 4"/>
    <w:basedOn w:val="Normal"/>
    <w:next w:val="Normal"/>
    <w:link w:val="Heading4Char"/>
    <w:uiPriority w:val="2"/>
    <w:semiHidden/>
    <w:unhideWhenUsed/>
    <w:qFormat/>
    <w:rsid w:val="007B4FC5"/>
    <w:pPr>
      <w:keepNext/>
      <w:keepLines/>
      <w:spacing w:before="40"/>
      <w:outlineLvl w:val="3"/>
    </w:pPr>
    <w:rPr>
      <w:rFonts w:asciiTheme="majorHAnsi" w:eastAsiaTheme="majorEastAsia" w:hAnsiTheme="majorHAnsi" w:cstheme="majorBidi"/>
      <w:i/>
      <w:iCs/>
      <w:color w:val="07864E" w:themeColor="accent1" w:themeShade="80"/>
    </w:rPr>
  </w:style>
  <w:style w:type="paragraph" w:styleId="Heading5">
    <w:name w:val="heading 5"/>
    <w:basedOn w:val="Normal"/>
    <w:next w:val="Normal"/>
    <w:link w:val="Heading5Char"/>
    <w:uiPriority w:val="2"/>
    <w:semiHidden/>
    <w:unhideWhenUsed/>
    <w:qFormat/>
    <w:pPr>
      <w:keepNext/>
      <w:keepLines/>
      <w:spacing w:before="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2"/>
    <w:semiHidden/>
    <w:unhideWhenUsed/>
    <w:qFormat/>
    <w:pPr>
      <w:keepNext/>
      <w:keepLines/>
      <w:spacing w:before="40"/>
      <w:outlineLvl w:val="5"/>
    </w:pPr>
    <w:rPr>
      <w:rFonts w:asciiTheme="majorHAnsi" w:eastAsiaTheme="majorEastAsia" w:hAnsiTheme="majorHAnsi" w:cstheme="majorBidi"/>
      <w:color w:val="07854D" w:themeColor="accent1" w:themeShade="7F"/>
    </w:rPr>
  </w:style>
  <w:style w:type="paragraph" w:styleId="Heading7">
    <w:name w:val="heading 7"/>
    <w:basedOn w:val="Normal"/>
    <w:next w:val="Normal"/>
    <w:link w:val="Heading7Char"/>
    <w:uiPriority w:val="2"/>
    <w:semiHidden/>
    <w:unhideWhenUsed/>
    <w:qFormat/>
    <w:rsid w:val="007B4FC5"/>
    <w:pPr>
      <w:keepNext/>
      <w:keepLines/>
      <w:spacing w:before="40"/>
      <w:outlineLvl w:val="6"/>
    </w:pPr>
    <w:rPr>
      <w:rFonts w:asciiTheme="majorHAnsi" w:eastAsiaTheme="majorEastAsia" w:hAnsiTheme="majorHAnsi" w:cstheme="majorBidi"/>
      <w:i/>
      <w:iCs/>
      <w:color w:val="07854D" w:themeColor="accent1" w:themeShade="7F"/>
    </w:rPr>
  </w:style>
  <w:style w:type="paragraph" w:styleId="Heading8">
    <w:name w:val="heading 8"/>
    <w:basedOn w:val="Normal"/>
    <w:next w:val="Normal"/>
    <w:link w:val="Heading8Char"/>
    <w:uiPriority w:val="2"/>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Heading9">
    <w:name w:val="heading 9"/>
    <w:basedOn w:val="Normal"/>
    <w:next w:val="Normal"/>
    <w:link w:val="Heading9Char"/>
    <w:uiPriority w:val="2"/>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7B4FC5"/>
    <w:rPr>
      <w:b/>
      <w:bCs/>
      <w:caps w:val="0"/>
      <w:smallCaps/>
      <w:color w:val="07864E" w:themeColor="accent1" w:themeShade="80"/>
      <w:spacing w:val="0"/>
    </w:rPr>
  </w:style>
  <w:style w:type="character" w:customStyle="1" w:styleId="Heading1Char">
    <w:name w:val="Heading 1 Char"/>
    <w:basedOn w:val="DefaultParagraphFont"/>
    <w:link w:val="Heading1"/>
    <w:uiPriority w:val="2"/>
    <w:rsid w:val="00B727BE"/>
    <w:rPr>
      <w:rFonts w:asciiTheme="majorHAnsi" w:hAnsiTheme="majorHAnsi" w:cs="Arial"/>
      <w:bCs/>
      <w:caps/>
      <w:color w:val="0D0D0D" w:themeColor="text1" w:themeTint="F2"/>
      <w:spacing w:val="4"/>
      <w:kern w:val="44"/>
      <w:sz w:val="24"/>
      <w:szCs w:val="64"/>
      <w:lang w:eastAsia="en-US"/>
    </w:rPr>
  </w:style>
  <w:style w:type="paragraph" w:styleId="Title">
    <w:name w:val="Title"/>
    <w:basedOn w:val="Normal"/>
    <w:link w:val="TitleChar"/>
    <w:uiPriority w:val="1"/>
    <w:qFormat/>
    <w:rsid w:val="00FE0263"/>
    <w:pPr>
      <w:spacing w:before="80"/>
      <w:ind w:left="101"/>
      <w:contextualSpacing/>
    </w:pPr>
    <w:rPr>
      <w:rFonts w:ascii="Franklin Gothic Demi" w:eastAsiaTheme="majorEastAsia" w:hAnsi="Franklin Gothic Demi" w:cstheme="majorBidi"/>
      <w:caps/>
      <w:color w:val="000000" w:themeColor="text1"/>
      <w:kern w:val="28"/>
      <w:sz w:val="52"/>
      <w:szCs w:val="56"/>
    </w:rPr>
  </w:style>
  <w:style w:type="character" w:customStyle="1" w:styleId="TitleChar">
    <w:name w:val="Title Char"/>
    <w:basedOn w:val="DefaultParagraphFont"/>
    <w:link w:val="Title"/>
    <w:uiPriority w:val="1"/>
    <w:rsid w:val="00FE0263"/>
    <w:rPr>
      <w:rFonts w:ascii="Franklin Gothic Demi" w:eastAsiaTheme="majorEastAsia" w:hAnsi="Franklin Gothic Demi" w:cstheme="majorBidi"/>
      <w:caps/>
      <w:color w:val="000000" w:themeColor="text1"/>
      <w:kern w:val="28"/>
      <w:sz w:val="52"/>
      <w:szCs w:val="56"/>
    </w:rPr>
  </w:style>
  <w:style w:type="paragraph" w:styleId="Header">
    <w:name w:val="header"/>
    <w:basedOn w:val="Normal"/>
    <w:link w:val="HeaderChar"/>
    <w:uiPriority w:val="99"/>
    <w:pPr>
      <w:spacing w:line="240" w:lineRule="auto"/>
    </w:pPr>
  </w:style>
  <w:style w:type="character" w:customStyle="1" w:styleId="HeaderChar">
    <w:name w:val="Header Char"/>
    <w:basedOn w:val="DefaultParagraphFont"/>
    <w:link w:val="Head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2"/>
    <w:semiHidden/>
    <w:rPr>
      <w:rFonts w:asciiTheme="majorHAnsi" w:eastAsiaTheme="majorEastAsia" w:hAnsiTheme="majorHAnsi" w:cstheme="majorBidi"/>
      <w:b/>
      <w:i/>
    </w:rPr>
  </w:style>
  <w:style w:type="paragraph" w:customStyle="1" w:styleId="Normalright">
    <w:name w:val="Normal right"/>
    <w:basedOn w:val="Normal"/>
    <w:qFormat/>
    <w:rsid w:val="00CE3710"/>
    <w:pPr>
      <w:spacing w:before="60" w:after="20"/>
    </w:pPr>
    <w:rPr>
      <w:rFonts w:ascii="Arial" w:eastAsiaTheme="majorEastAsia" w:hAnsi="Arial" w:cs="Arial"/>
      <w:b/>
      <w:color w:val="0D0D0D" w:themeColor="text1" w:themeTint="F2"/>
      <w:spacing w:val="4"/>
      <w:sz w:val="22"/>
      <w:lang w:eastAsia="en-US"/>
    </w:rPr>
  </w:style>
  <w:style w:type="character" w:customStyle="1" w:styleId="Heading6Char">
    <w:name w:val="Heading 6 Char"/>
    <w:basedOn w:val="DefaultParagraphFont"/>
    <w:link w:val="Heading6"/>
    <w:uiPriority w:val="2"/>
    <w:semiHidden/>
    <w:rPr>
      <w:rFonts w:asciiTheme="majorHAnsi" w:eastAsiaTheme="majorEastAsia" w:hAnsiTheme="majorHAnsi" w:cstheme="majorBidi"/>
      <w:color w:val="07854D" w:themeColor="accent1" w:themeShade="7F"/>
    </w:rPr>
  </w:style>
  <w:style w:type="character" w:customStyle="1" w:styleId="Heading8Char">
    <w:name w:val="Heading 8 Char"/>
    <w:basedOn w:val="DefaultParagraphFont"/>
    <w:link w:val="Heading8"/>
    <w:uiPriority w:val="2"/>
    <w:semiHidden/>
    <w:rPr>
      <w:rFonts w:asciiTheme="majorHAnsi" w:eastAsiaTheme="majorEastAsia" w:hAnsiTheme="majorHAnsi" w:cstheme="majorBidi"/>
      <w:color w:val="17472F" w:themeColor="accent3" w:themeShade="80"/>
      <w:szCs w:val="21"/>
    </w:rPr>
  </w:style>
  <w:style w:type="paragraph" w:styleId="Footer">
    <w:name w:val="footer"/>
    <w:basedOn w:val="Normal"/>
    <w:link w:val="FooterChar"/>
    <w:uiPriority w:val="99"/>
    <w:unhideWhenUsed/>
    <w:rPr>
      <w:rFonts w:cs="Times New Roman"/>
      <w:lang w:eastAsia="en-US"/>
    </w:rPr>
  </w:style>
  <w:style w:type="character" w:customStyle="1" w:styleId="FooterChar">
    <w:name w:val="Footer Char"/>
    <w:basedOn w:val="DefaultParagraphFont"/>
    <w:link w:val="Footer"/>
    <w:uiPriority w:val="99"/>
    <w:rPr>
      <w:rFonts w:cs="Times New Roman"/>
      <w:lang w:eastAsia="en-US"/>
    </w:rPr>
  </w:style>
  <w:style w:type="table" w:styleId="TableGridLight">
    <w:name w:val="Grid Table Light"/>
    <w:basedOn w:val="TableNorma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2"/>
    <w:rPr>
      <w:rFonts w:asciiTheme="majorHAnsi" w:hAnsiTheme="majorHAnsi"/>
      <w:spacing w:val="40"/>
    </w:rPr>
  </w:style>
  <w:style w:type="table" w:customStyle="1" w:styleId="SalesInfo">
    <w:name w:val="Sales Info"/>
    <w:basedOn w:val="TableNormal"/>
    <w:uiPriority w:val="9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Contenttable">
    <w:name w:val="Content table"/>
    <w:basedOn w:val="TableNormal"/>
    <w:uiPriority w:val="99"/>
    <w:rsid w:val="002F5404"/>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Heading9Char">
    <w:name w:val="Heading 9 Char"/>
    <w:basedOn w:val="DefaultParagraphFont"/>
    <w:link w:val="Heading9"/>
    <w:uiPriority w:val="2"/>
    <w:semiHidden/>
    <w:rPr>
      <w:rFonts w:asciiTheme="majorHAnsi" w:eastAsiaTheme="majorEastAsia" w:hAnsiTheme="majorHAnsi" w:cstheme="majorBidi"/>
      <w:b/>
      <w:iCs/>
      <w:color w:val="17472F" w:themeColor="accent3" w:themeShade="80"/>
      <w:szCs w:val="21"/>
    </w:rPr>
  </w:style>
  <w:style w:type="table" w:customStyle="1" w:styleId="TotalTable">
    <w:name w:val="Total Table"/>
    <w:basedOn w:val="TableNorma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PlainTable2">
    <w:name w:val="Plain Table 2"/>
    <w:basedOn w:val="TableNorma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7B4FC5"/>
    <w:rPr>
      <w:rFonts w:asciiTheme="majorHAnsi" w:eastAsiaTheme="majorEastAsia" w:hAnsiTheme="majorHAnsi" w:cstheme="majorBidi"/>
      <w:color w:val="07854D" w:themeColor="accent1" w:themeShade="7F"/>
      <w:szCs w:val="24"/>
    </w:rPr>
  </w:style>
  <w:style w:type="paragraph" w:customStyle="1" w:styleId="Style1">
    <w:name w:val="Style1"/>
    <w:basedOn w:val="Normal"/>
    <w:link w:val="Style1Char"/>
    <w:qFormat/>
    <w:rsid w:val="007B4FC5"/>
    <w:pPr>
      <w:framePr w:hSpace="180" w:wrap="around" w:vAnchor="text" w:hAnchor="margin" w:xAlign="center" w:y="5211"/>
      <w:spacing w:before="60" w:after="20"/>
    </w:pPr>
    <w:rPr>
      <w:rFonts w:ascii="Franklin Gothic Demi" w:eastAsiaTheme="majorEastAsia" w:hAnsi="Franklin Gothic Demi" w:cs="Microsoft Sans Serif"/>
      <w:color w:val="236A46" w:themeColor="accent3" w:themeShade="BF"/>
      <w:spacing w:val="4"/>
      <w:sz w:val="28"/>
      <w:szCs w:val="28"/>
    </w:rPr>
  </w:style>
  <w:style w:type="character" w:customStyle="1" w:styleId="Style1Char">
    <w:name w:val="Style1 Char"/>
    <w:basedOn w:val="DefaultParagraphFont"/>
    <w:link w:val="Style1"/>
    <w:rsid w:val="007B4FC5"/>
    <w:rPr>
      <w:rFonts w:ascii="Franklin Gothic Demi" w:eastAsiaTheme="majorEastAsia" w:hAnsi="Franklin Gothic Demi" w:cs="Microsoft Sans Serif"/>
      <w:color w:val="236A46" w:themeColor="accent3" w:themeShade="BF"/>
      <w:spacing w:val="4"/>
      <w:sz w:val="28"/>
      <w:szCs w:val="28"/>
    </w:rPr>
  </w:style>
  <w:style w:type="character" w:customStyle="1" w:styleId="Heading4Char">
    <w:name w:val="Heading 4 Char"/>
    <w:basedOn w:val="DefaultParagraphFont"/>
    <w:link w:val="Heading4"/>
    <w:uiPriority w:val="2"/>
    <w:semiHidden/>
    <w:rsid w:val="007B4FC5"/>
    <w:rPr>
      <w:rFonts w:asciiTheme="majorHAnsi" w:eastAsiaTheme="majorEastAsia" w:hAnsiTheme="majorHAnsi" w:cstheme="majorBidi"/>
      <w:i/>
      <w:iCs/>
      <w:color w:val="07864E" w:themeColor="accent1" w:themeShade="80"/>
    </w:rPr>
  </w:style>
  <w:style w:type="character" w:customStyle="1" w:styleId="Heading7Char">
    <w:name w:val="Heading 7 Char"/>
    <w:basedOn w:val="DefaultParagraphFont"/>
    <w:link w:val="Heading7"/>
    <w:uiPriority w:val="2"/>
    <w:semiHidden/>
    <w:rsid w:val="007B4FC5"/>
    <w:rPr>
      <w:rFonts w:asciiTheme="majorHAnsi" w:eastAsiaTheme="majorEastAsia" w:hAnsiTheme="majorHAnsi" w:cstheme="majorBidi"/>
      <w:i/>
      <w:iCs/>
      <w:color w:val="07854D" w:themeColor="accent1" w:themeShade="7F"/>
    </w:rPr>
  </w:style>
  <w:style w:type="character" w:styleId="IntenseEmphasis">
    <w:name w:val="Intense Emphasis"/>
    <w:basedOn w:val="DefaultParagraphFont"/>
    <w:uiPriority w:val="21"/>
    <w:semiHidden/>
    <w:unhideWhenUsed/>
    <w:qFormat/>
    <w:rsid w:val="007B4FC5"/>
    <w:rPr>
      <w:i/>
      <w:iCs/>
      <w:color w:val="07864E" w:themeColor="accent1" w:themeShade="80"/>
    </w:rPr>
  </w:style>
  <w:style w:type="paragraph" w:styleId="IntenseQuote">
    <w:name w:val="Intense Quote"/>
    <w:basedOn w:val="Normal"/>
    <w:next w:val="Normal"/>
    <w:link w:val="IntenseQuoteChar"/>
    <w:uiPriority w:val="30"/>
    <w:semiHidden/>
    <w:unhideWhenUsed/>
    <w:qFormat/>
    <w:rsid w:val="007B4FC5"/>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IntenseQuoteChar">
    <w:name w:val="Intense Quote Char"/>
    <w:basedOn w:val="DefaultParagraphFont"/>
    <w:link w:val="IntenseQuote"/>
    <w:uiPriority w:val="30"/>
    <w:semiHidden/>
    <w:rsid w:val="007B4FC5"/>
    <w:rPr>
      <w:i/>
      <w:iCs/>
      <w:color w:val="07864E" w:themeColor="accent1" w:themeShade="80"/>
    </w:rPr>
  </w:style>
  <w:style w:type="paragraph" w:styleId="TOCHeading">
    <w:name w:val="TOC Heading"/>
    <w:basedOn w:val="Heading1"/>
    <w:next w:val="Normal"/>
    <w:uiPriority w:val="39"/>
    <w:semiHidden/>
    <w:unhideWhenUsed/>
    <w:qFormat/>
    <w:rsid w:val="007B4FC5"/>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ckText">
    <w:name w:val="Block Text"/>
    <w:basedOn w:val="Normal"/>
    <w:uiPriority w:val="99"/>
    <w:semiHidden/>
    <w:unhideWhenUsed/>
    <w:rsid w:val="007B4FC5"/>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DefaultParagraphFont"/>
    <w:uiPriority w:val="99"/>
    <w:semiHidden/>
    <w:unhideWhenUsed/>
    <w:rsid w:val="007B4FC5"/>
    <w:rPr>
      <w:color w:val="444027" w:themeColor="background2" w:themeShade="40"/>
      <w:u w:val="single"/>
    </w:rPr>
  </w:style>
  <w:style w:type="character" w:styleId="Hyperlink">
    <w:name w:val="Hyperlink"/>
    <w:basedOn w:val="DefaultParagraphFont"/>
    <w:uiPriority w:val="99"/>
    <w:semiHidden/>
    <w:unhideWhenUsed/>
    <w:rsid w:val="007B4FC5"/>
    <w:rPr>
      <w:color w:val="055971" w:themeColor="accent6" w:themeShade="80"/>
      <w:u w:val="single"/>
    </w:rPr>
  </w:style>
  <w:style w:type="character" w:customStyle="1" w:styleId="UnresolvedMention1">
    <w:name w:val="Unresolved Mention1"/>
    <w:basedOn w:val="DefaultParagraphFont"/>
    <w:uiPriority w:val="99"/>
    <w:semiHidden/>
    <w:unhideWhenUsed/>
    <w:rsid w:val="007B4FC5"/>
    <w:rPr>
      <w:color w:val="595959" w:themeColor="text1" w:themeTint="A6"/>
      <w:shd w:val="clear" w:color="auto" w:fill="E6E6E6"/>
    </w:rPr>
  </w:style>
  <w:style w:type="paragraph" w:styleId="Subtitle">
    <w:name w:val="Subtitle"/>
    <w:basedOn w:val="Normal"/>
    <w:next w:val="Normal"/>
    <w:link w:val="SubtitleChar"/>
    <w:uiPriority w:val="11"/>
    <w:semiHidden/>
    <w:unhideWhenUsed/>
    <w:qFormat/>
    <w:rsid w:val="007B4FC5"/>
    <w:pPr>
      <w:numPr>
        <w:ilvl w:val="1"/>
      </w:numPr>
      <w:spacing w:after="160"/>
    </w:pPr>
    <w:rPr>
      <w:b/>
      <w:caps/>
      <w:color w:val="000000" w:themeColor="text1"/>
      <w:spacing w:val="15"/>
      <w:sz w:val="32"/>
      <w:szCs w:val="22"/>
    </w:rPr>
  </w:style>
  <w:style w:type="character" w:customStyle="1" w:styleId="SubtitleChar">
    <w:name w:val="Subtitle Char"/>
    <w:basedOn w:val="DefaultParagraphFont"/>
    <w:link w:val="Subtitle"/>
    <w:uiPriority w:val="11"/>
    <w:semiHidden/>
    <w:rsid w:val="007B4FC5"/>
    <w:rPr>
      <w:b/>
      <w:caps/>
      <w:color w:val="000000" w:themeColor="text1"/>
      <w:spacing w:val="15"/>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ze6950\AppData\Roaming\Microsoft\Templates\Service%20invoice%20(Green%20Gradien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5469EA4E04C4698B4DA53D9250BDF"/>
        <w:category>
          <w:name w:val="General"/>
          <w:gallery w:val="placeholder"/>
        </w:category>
        <w:types>
          <w:type w:val="bbPlcHdr"/>
        </w:types>
        <w:behaviors>
          <w:behavior w:val="content"/>
        </w:behaviors>
        <w:guid w:val="{594683C3-4238-4397-951F-F6E31D0C04DB}"/>
      </w:docPartPr>
      <w:docPartBody>
        <w:p w:rsidR="00000000" w:rsidRDefault="001B0EAE">
          <w:pPr>
            <w:pStyle w:val="3365469EA4E04C4698B4DA53D9250BDF"/>
          </w:pPr>
          <w:r>
            <w:rPr>
              <w:rFonts w:ascii="Franklin Gothic Book" w:hAnsi="Franklin Gothic Book"/>
              <w:szCs w:val="52"/>
            </w:rPr>
            <w:t>INVOICe</w:t>
          </w:r>
        </w:p>
      </w:docPartBody>
    </w:docPart>
    <w:docPart>
      <w:docPartPr>
        <w:name w:val="5CE4E3AC1CCF4E12A468061A360B802D"/>
        <w:category>
          <w:name w:val="General"/>
          <w:gallery w:val="placeholder"/>
        </w:category>
        <w:types>
          <w:type w:val="bbPlcHdr"/>
        </w:types>
        <w:behaviors>
          <w:behavior w:val="content"/>
        </w:behaviors>
        <w:guid w:val="{9B0BC1B0-9910-4656-90B0-2AA58792962D}"/>
      </w:docPartPr>
      <w:docPartBody>
        <w:p w:rsidR="00000000" w:rsidRDefault="001B0EAE">
          <w:pPr>
            <w:pStyle w:val="5CE4E3AC1CCF4E12A468061A360B802D"/>
          </w:pPr>
          <w:r>
            <w:rPr>
              <w:rFonts w:ascii="Franklin Gothic Demi" w:hAnsi="Franklin Gothic Demi"/>
              <w:color w:val="000000" w:themeColor="text1"/>
              <w:sz w:val="32"/>
              <w:szCs w:val="32"/>
            </w:rPr>
            <w:t>DATE</w:t>
          </w:r>
        </w:p>
      </w:docPartBody>
    </w:docPart>
    <w:docPart>
      <w:docPartPr>
        <w:name w:val="7D52CEB93DEE49D49321ADCB75CF1532"/>
        <w:category>
          <w:name w:val="General"/>
          <w:gallery w:val="placeholder"/>
        </w:category>
        <w:types>
          <w:type w:val="bbPlcHdr"/>
        </w:types>
        <w:behaviors>
          <w:behavior w:val="content"/>
        </w:behaviors>
        <w:guid w:val="{97C80283-1657-4B76-B83B-E10AAA2B2603}"/>
      </w:docPartPr>
      <w:docPartBody>
        <w:p w:rsidR="00000000" w:rsidRDefault="001B0EAE">
          <w:pPr>
            <w:pStyle w:val="7D52CEB93DEE49D49321ADCB75CF1532"/>
          </w:pPr>
          <w:r w:rsidRPr="00EC16CD">
            <w:rPr>
              <w:rFonts w:ascii="Franklin Gothic Demi" w:hAnsi="Franklin Gothic Demi"/>
              <w:color w:val="000000" w:themeColor="text1"/>
              <w:sz w:val="32"/>
              <w:szCs w:val="32"/>
            </w:rPr>
            <w:t>INVOICE NO</w:t>
          </w:r>
        </w:p>
      </w:docPartBody>
    </w:docPart>
    <w:docPart>
      <w:docPartPr>
        <w:name w:val="435E61E63C4D4D9F80D51298F9AE0F3B"/>
        <w:category>
          <w:name w:val="General"/>
          <w:gallery w:val="placeholder"/>
        </w:category>
        <w:types>
          <w:type w:val="bbPlcHdr"/>
        </w:types>
        <w:behaviors>
          <w:behavior w:val="content"/>
        </w:behaviors>
        <w:guid w:val="{D4DE5088-2ED3-4B13-8163-F4E169AED249}"/>
      </w:docPartPr>
      <w:docPartBody>
        <w:p w:rsidR="00000000" w:rsidRDefault="001B0EAE">
          <w:pPr>
            <w:pStyle w:val="435E61E63C4D4D9F80D51298F9AE0F3B"/>
          </w:pPr>
          <w:r>
            <w:rPr>
              <w:rFonts w:ascii="Microsoft Sans Serif" w:hAnsi="Microsoft Sans Serif" w:cs="Microsoft Sans Serif"/>
              <w:color w:val="000000" w:themeColor="text1"/>
              <w:sz w:val="32"/>
              <w:szCs w:val="32"/>
            </w:rPr>
            <w:t>Number</w:t>
          </w:r>
        </w:p>
      </w:docPartBody>
    </w:docPart>
    <w:docPart>
      <w:docPartPr>
        <w:name w:val="1CB3D6E033EA43208C29211BB0A07C6F"/>
        <w:category>
          <w:name w:val="General"/>
          <w:gallery w:val="placeholder"/>
        </w:category>
        <w:types>
          <w:type w:val="bbPlcHdr"/>
        </w:types>
        <w:behaviors>
          <w:behavior w:val="content"/>
        </w:behaviors>
        <w:guid w:val="{CF45CC58-1596-4A7B-AA9E-FA3BA8E89E33}"/>
      </w:docPartPr>
      <w:docPartBody>
        <w:p w:rsidR="00000000" w:rsidRDefault="007127B3" w:rsidP="007127B3">
          <w:pPr>
            <w:pStyle w:val="1CB3D6E033EA43208C29211BB0A07C6F"/>
          </w:pPr>
          <w:r>
            <w:t>Description</w:t>
          </w:r>
        </w:p>
      </w:docPartBody>
    </w:docPart>
    <w:docPart>
      <w:docPartPr>
        <w:name w:val="6311588537764BB89AD762487B9016CA"/>
        <w:category>
          <w:name w:val="General"/>
          <w:gallery w:val="placeholder"/>
        </w:category>
        <w:types>
          <w:type w:val="bbPlcHdr"/>
        </w:types>
        <w:behaviors>
          <w:behavior w:val="content"/>
        </w:behaviors>
        <w:guid w:val="{D330F408-C473-40D5-9327-DCE5F7C9B4D3}"/>
      </w:docPartPr>
      <w:docPartBody>
        <w:p w:rsidR="00000000" w:rsidRDefault="007127B3" w:rsidP="007127B3">
          <w:pPr>
            <w:pStyle w:val="6311588537764BB89AD762487B9016CA"/>
          </w:pPr>
          <w:r>
            <w:rPr>
              <w:lang w:eastAsia="ja-JP"/>
            </w:rPr>
            <w:t>$</w:t>
          </w:r>
        </w:p>
      </w:docPartBody>
    </w:docPart>
    <w:docPart>
      <w:docPartPr>
        <w:name w:val="E67C6188B04B4C40BE93B24513A14995"/>
        <w:category>
          <w:name w:val="General"/>
          <w:gallery w:val="placeholder"/>
        </w:category>
        <w:types>
          <w:type w:val="bbPlcHdr"/>
        </w:types>
        <w:behaviors>
          <w:behavior w:val="content"/>
        </w:behaviors>
        <w:guid w:val="{2C4D6C29-1CC0-47AE-9EB8-88AFFDBD4644}"/>
      </w:docPartPr>
      <w:docPartBody>
        <w:p w:rsidR="00000000" w:rsidRDefault="007127B3" w:rsidP="007127B3">
          <w:pPr>
            <w:pStyle w:val="E67C6188B04B4C40BE93B24513A14995"/>
          </w:pPr>
          <w:r>
            <w:rPr>
              <w:lang w:eastAsia="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altName w:val="Franklin Gothic Medium"/>
    <w:charset w:val="00"/>
    <w:family w:val="swiss"/>
    <w:pitch w:val="variable"/>
    <w:sig w:usb0="00000001"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B3"/>
    <w:rsid w:val="001B0EAE"/>
    <w:rsid w:val="0071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5469EA4E04C4698B4DA53D9250BDF">
    <w:name w:val="3365469EA4E04C4698B4DA53D9250BDF"/>
  </w:style>
  <w:style w:type="paragraph" w:customStyle="1" w:styleId="5CE4E3AC1CCF4E12A468061A360B802D">
    <w:name w:val="5CE4E3AC1CCF4E12A468061A360B802D"/>
  </w:style>
  <w:style w:type="paragraph" w:customStyle="1" w:styleId="8EE788406F164A98AA6E37EBA561BEE3">
    <w:name w:val="8EE788406F164A98AA6E37EBA561BEE3"/>
  </w:style>
  <w:style w:type="paragraph" w:customStyle="1" w:styleId="7D52CEB93DEE49D49321ADCB75CF1532">
    <w:name w:val="7D52CEB93DEE49D49321ADCB75CF1532"/>
  </w:style>
  <w:style w:type="paragraph" w:customStyle="1" w:styleId="435E61E63C4D4D9F80D51298F9AE0F3B">
    <w:name w:val="435E61E63C4D4D9F80D51298F9AE0F3B"/>
  </w:style>
  <w:style w:type="paragraph" w:customStyle="1" w:styleId="049D592A503C4163949C8FBD14E2C723">
    <w:name w:val="049D592A503C4163949C8FBD14E2C723"/>
  </w:style>
  <w:style w:type="paragraph" w:customStyle="1" w:styleId="B6A89CA13EF24BADADD684EF1672A61C">
    <w:name w:val="B6A89CA13EF24BADADD684EF1672A61C"/>
  </w:style>
  <w:style w:type="paragraph" w:customStyle="1" w:styleId="F8DF8495908E44B3A0205E69E0AD009B">
    <w:name w:val="F8DF8495908E44B3A0205E69E0AD009B"/>
  </w:style>
  <w:style w:type="paragraph" w:customStyle="1" w:styleId="1A1502862E864FD7B1A8717A5045EA76">
    <w:name w:val="1A1502862E864FD7B1A8717A5045EA76"/>
  </w:style>
  <w:style w:type="paragraph" w:customStyle="1" w:styleId="00DFCCC7FD54499298DAC00D23B3232E">
    <w:name w:val="00DFCCC7FD54499298DAC00D23B3232E"/>
  </w:style>
  <w:style w:type="paragraph" w:customStyle="1" w:styleId="2BC071EA4E5A4AD59AFCE1836D1CF2F6">
    <w:name w:val="2BC071EA4E5A4AD59AFCE1836D1CF2F6"/>
  </w:style>
  <w:style w:type="paragraph" w:customStyle="1" w:styleId="1ADB879511CC4554A067FFBC928799FD">
    <w:name w:val="1ADB879511CC4554A067FFBC928799FD"/>
  </w:style>
  <w:style w:type="paragraph" w:customStyle="1" w:styleId="F0AA107F6D2E48A784CC8CB78FE570E5">
    <w:name w:val="F0AA107F6D2E48A784CC8CB78FE570E5"/>
  </w:style>
  <w:style w:type="paragraph" w:customStyle="1" w:styleId="07CD824A9B2346F187A215B3F7767502">
    <w:name w:val="07CD824A9B2346F187A215B3F7767502"/>
  </w:style>
  <w:style w:type="paragraph" w:customStyle="1" w:styleId="45979B53224945FAB671F9E31895D530">
    <w:name w:val="45979B53224945FAB671F9E31895D530"/>
  </w:style>
  <w:style w:type="paragraph" w:customStyle="1" w:styleId="760B41FBDDCB45239DAE4F2316400A97">
    <w:name w:val="760B41FBDDCB45239DAE4F2316400A97"/>
  </w:style>
  <w:style w:type="paragraph" w:customStyle="1" w:styleId="A768C3E6B97D4886939D5D1A07B64FE6">
    <w:name w:val="A768C3E6B97D4886939D5D1A07B64FE6"/>
  </w:style>
  <w:style w:type="paragraph" w:customStyle="1" w:styleId="09EDA70D97404846BA2A6BB32E9F82B4">
    <w:name w:val="09EDA70D97404846BA2A6BB32E9F82B4"/>
  </w:style>
  <w:style w:type="paragraph" w:customStyle="1" w:styleId="31EC7D39AA1E4EF5B4151345DA79F8B2">
    <w:name w:val="31EC7D39AA1E4EF5B4151345DA79F8B2"/>
  </w:style>
  <w:style w:type="paragraph" w:customStyle="1" w:styleId="07023641B1014EC099B51C2A2BC1EA06">
    <w:name w:val="07023641B1014EC099B51C2A2BC1EA06"/>
  </w:style>
  <w:style w:type="paragraph" w:customStyle="1" w:styleId="B0800CFDF5AE415D9B2CF19C353BB201">
    <w:name w:val="B0800CFDF5AE415D9B2CF19C353BB201"/>
  </w:style>
  <w:style w:type="paragraph" w:customStyle="1" w:styleId="1DBA106AE3554EFDA04FE4A92B970660">
    <w:name w:val="1DBA106AE3554EFDA04FE4A92B970660"/>
  </w:style>
  <w:style w:type="paragraph" w:customStyle="1" w:styleId="FEDA276271E042628F4E3CC0FA20CEF0">
    <w:name w:val="FEDA276271E042628F4E3CC0FA20CEF0"/>
  </w:style>
  <w:style w:type="paragraph" w:customStyle="1" w:styleId="B0727811601F4ADC8C4B527B9A1C0962">
    <w:name w:val="B0727811601F4ADC8C4B527B9A1C0962"/>
  </w:style>
  <w:style w:type="paragraph" w:customStyle="1" w:styleId="49B3FEBE2B104167933ED23514E01807">
    <w:name w:val="49B3FEBE2B104167933ED23514E01807"/>
  </w:style>
  <w:style w:type="paragraph" w:customStyle="1" w:styleId="BE92C3360ADE4652B5A4F64A8C2A7A57">
    <w:name w:val="BE92C3360ADE4652B5A4F64A8C2A7A57"/>
  </w:style>
  <w:style w:type="paragraph" w:customStyle="1" w:styleId="AA4C0BDD558B44CAB4BC95736AC548C7">
    <w:name w:val="AA4C0BDD558B44CAB4BC95736AC548C7"/>
  </w:style>
  <w:style w:type="paragraph" w:customStyle="1" w:styleId="350304174CEA4216A95E1B2441713729">
    <w:name w:val="350304174CEA4216A95E1B2441713729"/>
  </w:style>
  <w:style w:type="paragraph" w:customStyle="1" w:styleId="735C9302E37E4E64AB22EBFF1699D047">
    <w:name w:val="735C9302E37E4E64AB22EBFF1699D047"/>
  </w:style>
  <w:style w:type="paragraph" w:customStyle="1" w:styleId="072857AA339F4E598EADEF142D30AB82">
    <w:name w:val="072857AA339F4E598EADEF142D30AB82"/>
  </w:style>
  <w:style w:type="paragraph" w:customStyle="1" w:styleId="B5F5AE0F221D44E98B9E7662A152D2EF">
    <w:name w:val="B5F5AE0F221D44E98B9E7662A152D2EF"/>
  </w:style>
  <w:style w:type="paragraph" w:customStyle="1" w:styleId="DE79AEC0DFA04F7683A316A56C038A26">
    <w:name w:val="DE79AEC0DFA04F7683A316A56C038A26"/>
  </w:style>
  <w:style w:type="paragraph" w:customStyle="1" w:styleId="BC0730D9AA854C9A96D3E220CA45066C">
    <w:name w:val="BC0730D9AA854C9A96D3E220CA45066C"/>
  </w:style>
  <w:style w:type="paragraph" w:customStyle="1" w:styleId="59984E05E2F741AC9FC7429DB708A584">
    <w:name w:val="59984E05E2F741AC9FC7429DB708A584"/>
  </w:style>
  <w:style w:type="paragraph" w:customStyle="1" w:styleId="9AE5C4FDB07E430097905A59C9A88144">
    <w:name w:val="9AE5C4FDB07E430097905A59C9A88144"/>
  </w:style>
  <w:style w:type="paragraph" w:customStyle="1" w:styleId="A0F3E77448C34FA088A17374848E899B">
    <w:name w:val="A0F3E77448C34FA088A17374848E899B"/>
  </w:style>
  <w:style w:type="paragraph" w:customStyle="1" w:styleId="6D4EF4D4280D4B85AD235B172A83F2C5">
    <w:name w:val="6D4EF4D4280D4B85AD235B172A83F2C5"/>
  </w:style>
  <w:style w:type="paragraph" w:customStyle="1" w:styleId="52A8EC524F754807AA9C977292AD5A77">
    <w:name w:val="52A8EC524F754807AA9C977292AD5A77"/>
  </w:style>
  <w:style w:type="paragraph" w:customStyle="1" w:styleId="6C63B2A4C2314E78AD5489688CB82228">
    <w:name w:val="6C63B2A4C2314E78AD5489688CB82228"/>
  </w:style>
  <w:style w:type="paragraph" w:customStyle="1" w:styleId="B2CCB0F9B7EF41EBB173CA9A26475D3D">
    <w:name w:val="B2CCB0F9B7EF41EBB173CA9A26475D3D"/>
  </w:style>
  <w:style w:type="paragraph" w:customStyle="1" w:styleId="0A1A4B8E88684270B5363F6057755987">
    <w:name w:val="0A1A4B8E88684270B5363F6057755987"/>
  </w:style>
  <w:style w:type="paragraph" w:customStyle="1" w:styleId="377EAD46404246B7BE2162B681496895">
    <w:name w:val="377EAD46404246B7BE2162B681496895"/>
  </w:style>
  <w:style w:type="paragraph" w:customStyle="1" w:styleId="217DEE2A7B2B4C2F81685470EFDBB098">
    <w:name w:val="217DEE2A7B2B4C2F81685470EFDBB098"/>
  </w:style>
  <w:style w:type="paragraph" w:customStyle="1" w:styleId="D373FD12390B484AB362519CBF0BDE7C">
    <w:name w:val="D373FD12390B484AB362519CBF0BDE7C"/>
  </w:style>
  <w:style w:type="paragraph" w:customStyle="1" w:styleId="4845E5CCD2104D7FB77A288260906847">
    <w:name w:val="4845E5CCD2104D7FB77A288260906847"/>
  </w:style>
  <w:style w:type="paragraph" w:customStyle="1" w:styleId="7542B69CF9B743F8BDBBC16B71450329">
    <w:name w:val="7542B69CF9B743F8BDBBC16B71450329"/>
  </w:style>
  <w:style w:type="paragraph" w:customStyle="1" w:styleId="3DDBF252F4CE46C0B68477DB322D9814">
    <w:name w:val="3DDBF252F4CE46C0B68477DB322D9814"/>
  </w:style>
  <w:style w:type="paragraph" w:customStyle="1" w:styleId="BB292D48797A4A518A3D6ACCD82FF837">
    <w:name w:val="BB292D48797A4A518A3D6ACCD82FF837"/>
  </w:style>
  <w:style w:type="paragraph" w:customStyle="1" w:styleId="E49217D925564D94A0738A618F78428C">
    <w:name w:val="E49217D925564D94A0738A618F78428C"/>
  </w:style>
  <w:style w:type="paragraph" w:customStyle="1" w:styleId="873294BD9F484846BD0C17E3FF4D20CC">
    <w:name w:val="873294BD9F484846BD0C17E3FF4D20CC"/>
  </w:style>
  <w:style w:type="paragraph" w:customStyle="1" w:styleId="D20FF7E5586C4A279F7A98541860D371">
    <w:name w:val="D20FF7E5586C4A279F7A98541860D371"/>
  </w:style>
  <w:style w:type="paragraph" w:customStyle="1" w:styleId="13EE9DF7597F428F96DCF89343A773AD">
    <w:name w:val="13EE9DF7597F428F96DCF89343A773AD"/>
  </w:style>
  <w:style w:type="paragraph" w:customStyle="1" w:styleId="CBACF2E3E471443391BA39E65C0383DB">
    <w:name w:val="CBACF2E3E471443391BA39E65C0383DB"/>
  </w:style>
  <w:style w:type="paragraph" w:customStyle="1" w:styleId="B4E2BB93CEE74C88B30606EE5FE78F3E">
    <w:name w:val="B4E2BB93CEE74C88B30606EE5FE78F3E"/>
    <w:rsid w:val="007127B3"/>
  </w:style>
  <w:style w:type="paragraph" w:customStyle="1" w:styleId="1CB3D6E033EA43208C29211BB0A07C6F">
    <w:name w:val="1CB3D6E033EA43208C29211BB0A07C6F"/>
    <w:rsid w:val="007127B3"/>
  </w:style>
  <w:style w:type="paragraph" w:customStyle="1" w:styleId="18119C2968094CCF98B6DAAF6D15FD54">
    <w:name w:val="18119C2968094CCF98B6DAAF6D15FD54"/>
    <w:rsid w:val="007127B3"/>
  </w:style>
  <w:style w:type="paragraph" w:customStyle="1" w:styleId="1DC0A89AE63C480EB12D24B690129D12">
    <w:name w:val="1DC0A89AE63C480EB12D24B690129D12"/>
    <w:rsid w:val="007127B3"/>
  </w:style>
  <w:style w:type="paragraph" w:customStyle="1" w:styleId="A769B406B3824AA3869B089421ECB88E">
    <w:name w:val="A769B406B3824AA3869B089421ECB88E"/>
    <w:rsid w:val="007127B3"/>
  </w:style>
  <w:style w:type="paragraph" w:customStyle="1" w:styleId="5801DBF3501A4E20A4D76220ECC2BC8A">
    <w:name w:val="5801DBF3501A4E20A4D76220ECC2BC8A"/>
    <w:rsid w:val="007127B3"/>
  </w:style>
  <w:style w:type="paragraph" w:customStyle="1" w:styleId="EFECB83D28CD44058BBC7B272A8A4028">
    <w:name w:val="EFECB83D28CD44058BBC7B272A8A4028"/>
    <w:rsid w:val="007127B3"/>
  </w:style>
  <w:style w:type="paragraph" w:customStyle="1" w:styleId="E1B326EAF253469692AF05B59FE810FF">
    <w:name w:val="E1B326EAF253469692AF05B59FE810FF"/>
    <w:rsid w:val="007127B3"/>
  </w:style>
  <w:style w:type="paragraph" w:customStyle="1" w:styleId="76C72157F4654DA5931148F5B164A9FB">
    <w:name w:val="76C72157F4654DA5931148F5B164A9FB"/>
    <w:rsid w:val="007127B3"/>
  </w:style>
  <w:style w:type="paragraph" w:customStyle="1" w:styleId="6311588537764BB89AD762487B9016CA">
    <w:name w:val="6311588537764BB89AD762487B9016CA"/>
    <w:rsid w:val="007127B3"/>
  </w:style>
  <w:style w:type="paragraph" w:customStyle="1" w:styleId="EF6F1015ED034143B79834EA4E5CEDBF">
    <w:name w:val="EF6F1015ED034143B79834EA4E5CEDBF"/>
    <w:rsid w:val="007127B3"/>
  </w:style>
  <w:style w:type="paragraph" w:customStyle="1" w:styleId="C7C7F24648A3428B824FA6C543FBB4B4">
    <w:name w:val="C7C7F24648A3428B824FA6C543FBB4B4"/>
    <w:rsid w:val="007127B3"/>
  </w:style>
  <w:style w:type="paragraph" w:customStyle="1" w:styleId="D67BEDC37CFB40D7B9026B16F35ED22B">
    <w:name w:val="D67BEDC37CFB40D7B9026B16F35ED22B"/>
    <w:rsid w:val="007127B3"/>
  </w:style>
  <w:style w:type="paragraph" w:customStyle="1" w:styleId="E67C6188B04B4C40BE93B24513A14995">
    <w:name w:val="E67C6188B04B4C40BE93B24513A14995"/>
    <w:rsid w:val="007127B3"/>
  </w:style>
  <w:style w:type="paragraph" w:customStyle="1" w:styleId="0642C01DF5E94577B87F3798D23531DF">
    <w:name w:val="0642C01DF5E94577B87F3798D23531DF"/>
    <w:rsid w:val="007127B3"/>
  </w:style>
  <w:style w:type="paragraph" w:customStyle="1" w:styleId="8C4DCA88372C4E4F96FC6660A70D19FE">
    <w:name w:val="8C4DCA88372C4E4F96FC6660A70D19FE"/>
    <w:rsid w:val="007127B3"/>
  </w:style>
  <w:style w:type="paragraph" w:customStyle="1" w:styleId="F218E41D6DDC4C139DFDE6AE6AD7E202">
    <w:name w:val="F218E41D6DDC4C139DFDE6AE6AD7E202"/>
    <w:rsid w:val="007127B3"/>
  </w:style>
  <w:style w:type="paragraph" w:customStyle="1" w:styleId="FE78203847214457AA963B20EC784F37">
    <w:name w:val="FE78203847214457AA963B20EC784F37"/>
    <w:rsid w:val="007127B3"/>
  </w:style>
  <w:style w:type="paragraph" w:customStyle="1" w:styleId="A341DFCEAC41406185312622E2C99C2E">
    <w:name w:val="A341DFCEAC41406185312622E2C99C2E"/>
    <w:rsid w:val="00712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7">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Service invoice (Green Gradient design)</Template>
  <TotalTime>144</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Sondgerath Travis</dc:creator>
  <cp:keywords/>
  <dc:description/>
  <cp:lastModifiedBy>Sondgerath Travis</cp:lastModifiedBy>
  <cp:revision>2</cp:revision>
  <dcterms:created xsi:type="dcterms:W3CDTF">2018-12-27T14:56:00Z</dcterms:created>
  <dcterms:modified xsi:type="dcterms:W3CDTF">2018-12-27T17:20:00Z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2018-05-11T08:56:21.5692993Z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