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17" w:type="dxa"/>
        <w:jc w:val="center"/>
        <w:tblLook w:val="04A0" w:firstRow="1" w:lastRow="0" w:firstColumn="1" w:lastColumn="0" w:noHBand="0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:rsidTr="002F5404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3365469EA4E04C4698B4DA53D9250BD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:rsidR="00A340F2" w:rsidRPr="00CF2287" w:rsidRDefault="00FE0263" w:rsidP="002F5404">
                <w:pPr>
                  <w:pStyle w:val="Title"/>
                  <w:rPr>
                    <w:rFonts w:ascii="Franklin Gothic Book" w:hAnsi="Franklin Gothic Book"/>
                    <w:szCs w:val="52"/>
                  </w:rPr>
                </w:pPr>
                <w:r>
                  <w:rPr>
                    <w:rFonts w:ascii="Franklin Gothic Book" w:hAnsi="Franklin Gothic Book"/>
                    <w:szCs w:val="52"/>
                  </w:rPr>
                  <w:t>INVOICe</w:t>
                </w:r>
              </w:p>
            </w:tc>
          </w:sdtContent>
        </w:sdt>
        <w:tc>
          <w:tcPr>
            <w:tcW w:w="3539" w:type="dxa"/>
          </w:tcPr>
          <w:p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:rsidR="00A340F2" w:rsidRDefault="00A340F2" w:rsidP="002F5404"/>
        </w:tc>
      </w:tr>
      <w:tr w:rsidR="00A340F2" w:rsidTr="002F5404">
        <w:trPr>
          <w:trHeight w:val="1364"/>
          <w:jc w:val="center"/>
        </w:trPr>
        <w:tc>
          <w:tcPr>
            <w:tcW w:w="3539" w:type="dxa"/>
            <w:hideMark/>
          </w:tcPr>
          <w:p w:rsidR="00A340F2" w:rsidRPr="00EC16CD" w:rsidRDefault="006465B3" w:rsidP="002F5404">
            <w:pPr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5CE4E3AC1CCF4E12A468061A360B802D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</w:rPr>
                  <w:t>DATE</w:t>
                </w:r>
              </w:sdtContent>
            </w:sdt>
          </w:p>
          <w:p w:rsidR="00A340F2" w:rsidRDefault="00780534" w:rsidP="00F83FF2">
            <w:pPr>
              <w:rPr>
                <w:rFonts w:ascii="Microsoft Sans Serif" w:hAnsi="Microsoft Sans Serif" w:cs="Microsoft Sans Serif"/>
                <w:sz w:val="32"/>
                <w:szCs w:val="32"/>
              </w:rPr>
            </w:pPr>
            <w:r>
              <w:rPr>
                <w:rFonts w:ascii="Microsoft Sans Serif" w:hAnsi="Microsoft Sans Serif" w:cs="Microsoft Sans Serif"/>
                <w:sz w:val="32"/>
                <w:szCs w:val="32"/>
              </w:rPr>
              <w:t>1/20/19</w:t>
            </w:r>
          </w:p>
        </w:tc>
        <w:tc>
          <w:tcPr>
            <w:tcW w:w="3539" w:type="dxa"/>
            <w:hideMark/>
          </w:tcPr>
          <w:p w:rsidR="00A340F2" w:rsidRPr="00EC16CD" w:rsidRDefault="006465B3" w:rsidP="002F5404">
            <w:pPr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7D52CEB93DEE49D49321ADCB75CF153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EC16CD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:rsidR="00A340F2" w:rsidRPr="00EC16CD" w:rsidRDefault="006465B3" w:rsidP="002F5404">
            <w:pPr>
              <w:rPr>
                <w:color w:val="000000" w:themeColor="text1"/>
              </w:rPr>
            </w:pPr>
            <w:sdt>
              <w:sdtPr>
                <w:rPr>
                  <w:rFonts w:ascii="Microsoft Sans Serif" w:hAnsi="Microsoft Sans Serif" w:cs="Microsoft Sans Serif"/>
                  <w:color w:val="000000" w:themeColor="text1"/>
                  <w:sz w:val="32"/>
                  <w:szCs w:val="32"/>
                </w:rPr>
                <w:alias w:val="Enter invoice number:"/>
                <w:tag w:val="Enter invoice number:"/>
                <w:id w:val="-150998254"/>
                <w:placeholder>
                  <w:docPart w:val="435E61E63C4D4D9F80D51298F9AE0F3B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rFonts w:ascii="Microsoft Sans Serif" w:hAnsi="Microsoft Sans Serif" w:cs="Microsoft Sans Serif"/>
                    <w:color w:val="000000" w:themeColor="text1"/>
                    <w:sz w:val="32"/>
                    <w:szCs w:val="32"/>
                  </w:rPr>
                  <w:t>Number</w:t>
                </w:r>
              </w:sdtContent>
            </w:sdt>
            <w:r w:rsidR="00780534">
              <w:rPr>
                <w:rFonts w:ascii="Microsoft Sans Serif" w:hAnsi="Microsoft Sans Serif" w:cs="Microsoft Sans Serif"/>
                <w:color w:val="000000" w:themeColor="text1"/>
                <w:sz w:val="32"/>
                <w:szCs w:val="32"/>
              </w:rPr>
              <w:t xml:space="preserve"> 2</w:t>
            </w:r>
          </w:p>
        </w:tc>
        <w:tc>
          <w:tcPr>
            <w:tcW w:w="3539" w:type="dxa"/>
            <w:hideMark/>
          </w:tcPr>
          <w:p w:rsidR="00A340F2" w:rsidRPr="00EC16CD" w:rsidRDefault="00DC3E02" w:rsidP="002F5404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Travis Sondgerath</w:t>
            </w:r>
          </w:p>
          <w:p w:rsidR="00A340F2" w:rsidRPr="00EC16CD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535 Main Street, Apt 262</w:t>
            </w:r>
          </w:p>
          <w:p w:rsidR="00CF2287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Nashville, TN 37206</w:t>
            </w:r>
          </w:p>
          <w:p w:rsidR="00A340F2" w:rsidRPr="00EC16CD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260 729-2378</w:t>
            </w:r>
          </w:p>
          <w:p w:rsidR="00A340F2" w:rsidRPr="00EC16CD" w:rsidRDefault="00DC3E02" w:rsidP="002F5404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tsondger@gmail.com</w:t>
            </w:r>
          </w:p>
          <w:p w:rsidR="00A340F2" w:rsidRPr="00EC16CD" w:rsidRDefault="00A340F2" w:rsidP="00DC3E02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A340F2" w:rsidRDefault="00A340F2" w:rsidP="002F5404">
      <w:pPr>
        <w:rPr>
          <w:noProof/>
        </w:rPr>
      </w:pPr>
    </w:p>
    <w:p w:rsidR="00A340F2" w:rsidRDefault="00A340F2" w:rsidP="00A340F2">
      <w:pPr>
        <w:rPr>
          <w:noProof/>
        </w:rPr>
      </w:pPr>
    </w:p>
    <w:tbl>
      <w:tblPr>
        <w:tblStyle w:val="Contenttable"/>
        <w:tblW w:w="4110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1"/>
        <w:gridCol w:w="3616"/>
        <w:gridCol w:w="2614"/>
      </w:tblGrid>
      <w:tr w:rsidR="0027465B" w:rsidTr="0027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:rsidR="0027465B" w:rsidRDefault="0027465B" w:rsidP="0027465B">
            <w:pPr>
              <w:pStyle w:val="Style1"/>
              <w:framePr w:hSpace="0" w:wrap="auto" w:vAnchor="margin" w:hAnchor="text" w:xAlign="left" w:yAlign="inline"/>
            </w:pPr>
            <w:r>
              <w:t>Item</w:t>
            </w:r>
          </w:p>
        </w:tc>
        <w:sdt>
          <w:sdtPr>
            <w:alias w:val="Description:"/>
            <w:tag w:val="Description:"/>
            <w:id w:val="329724175"/>
            <w:placeholder>
              <w:docPart w:val="1CB3D6E033EA43208C29211BB0A07C6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hideMark/>
              </w:tcPr>
              <w:p w:rsidR="0027465B" w:rsidRDefault="0027465B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tc>
          <w:tcPr>
            <w:tcW w:w="2614" w:type="dxa"/>
            <w:hideMark/>
          </w:tcPr>
          <w:p w:rsidR="0027465B" w:rsidRDefault="0027465B" w:rsidP="0027465B">
            <w:pPr>
              <w:pStyle w:val="Style1"/>
              <w:framePr w:hSpace="0" w:wrap="auto" w:vAnchor="margin" w:hAnchor="text" w:xAlign="left" w:yAlign="inline"/>
            </w:pPr>
            <w:r>
              <w:t>Amount invoiced</w:t>
            </w:r>
          </w:p>
        </w:tc>
      </w:tr>
    </w:tbl>
    <w:p w:rsidR="000E7C40" w:rsidRDefault="000E7C40"/>
    <w:p w:rsidR="000E7C40" w:rsidRDefault="000E7C40"/>
    <w:tbl>
      <w:tblPr>
        <w:tblStyle w:val="Contenttable"/>
        <w:tblW w:w="3962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08"/>
        <w:gridCol w:w="3612"/>
        <w:gridCol w:w="2302"/>
      </w:tblGrid>
      <w:tr w:rsidR="0027465B" w:rsidTr="00780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10"/>
        </w:trPr>
        <w:tc>
          <w:tcPr>
            <w:tcW w:w="24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:rsidR="0027465B" w:rsidRDefault="0027465B" w:rsidP="0007754B">
            <w:pPr>
              <w:pStyle w:val="Normalright"/>
            </w:pPr>
            <w:r>
              <w:t>Consultant Fee –</w:t>
            </w:r>
            <w:r w:rsidR="0007754B">
              <w:t xml:space="preserve"> 5</w:t>
            </w:r>
            <w:r>
              <w:t xml:space="preserve"> weeks at 20 hours per week</w:t>
            </w:r>
          </w:p>
          <w:p w:rsidR="002C153B" w:rsidRDefault="002C153B" w:rsidP="0007754B">
            <w:pPr>
              <w:pStyle w:val="Normalright"/>
            </w:pPr>
            <w:r>
              <w:t>(Dates Included: 1/1/2019 – 1/31/2019</w:t>
            </w:r>
            <w:bookmarkStart w:id="0" w:name="_GoBack"/>
            <w:bookmarkEnd w:id="0"/>
          </w:p>
        </w:tc>
        <w:tc>
          <w:tcPr>
            <w:tcW w:w="36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27465B" w:rsidRDefault="0027465B" w:rsidP="0027465B">
            <w:pPr>
              <w:pStyle w:val="Normalright"/>
            </w:pPr>
            <w:r>
              <w:t xml:space="preserve">Efforts towards project analysis, communication of results, development of reports documenting analysis methods, organizing and publishing reports and other materials to project GitHub repositories </w:t>
            </w:r>
          </w:p>
        </w:tc>
        <w:tc>
          <w:tcPr>
            <w:tcW w:w="23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:rsidR="0027465B" w:rsidRDefault="0007754B" w:rsidP="00B53B4D">
            <w:pPr>
              <w:pStyle w:val="Normalright"/>
            </w:pPr>
            <w:r>
              <w:rPr>
                <w:lang w:eastAsia="ja-JP"/>
              </w:rPr>
              <w:t>$4,500 ($900</w:t>
            </w:r>
            <w:r w:rsidR="00B53B4D">
              <w:rPr>
                <w:lang w:eastAsia="ja-JP"/>
              </w:rPr>
              <w:t>/</w:t>
            </w:r>
            <w:r>
              <w:rPr>
                <w:lang w:eastAsia="ja-JP"/>
              </w:rPr>
              <w:t>week)</w:t>
            </w:r>
          </w:p>
        </w:tc>
      </w:tr>
    </w:tbl>
    <w:tbl>
      <w:tblPr>
        <w:tblStyle w:val="TotalTable"/>
        <w:tblW w:w="398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6033"/>
        <w:gridCol w:w="2341"/>
      </w:tblGrid>
      <w:tr w:rsidR="00A340F2" w:rsidTr="00780534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3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A340F2" w:rsidRPr="00B53B4D" w:rsidRDefault="00B53B4D" w:rsidP="00B53B4D">
            <w:pP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</w:pPr>
            <w:r w:rsidRPr="00B53B4D"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Total</w:t>
            </w:r>
            <w: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 xml:space="preserve"> Invoiced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1" w:type="dxa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340F2" w:rsidRPr="00B53B4D" w:rsidRDefault="00780534" w:rsidP="00B53B4D">
            <w:pP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</w:pPr>
            <w:r>
              <w:rPr>
                <w:rFonts w:ascii="Arial" w:eastAsiaTheme="majorEastAsia" w:hAnsi="Arial" w:cs="Arial"/>
                <w:b/>
                <w:color w:val="0D0D0D" w:themeColor="text1" w:themeTint="F2"/>
                <w:spacing w:val="4"/>
                <w:sz w:val="22"/>
              </w:rPr>
              <w:t>$4,500</w:t>
            </w:r>
          </w:p>
        </w:tc>
      </w:tr>
    </w:tbl>
    <w:p w:rsidR="007201A7" w:rsidRPr="00A340F2" w:rsidRDefault="007201A7" w:rsidP="00A36725"/>
    <w:sectPr w:rsidR="007201A7" w:rsidRPr="00A340F2" w:rsidSect="002F54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5B3" w:rsidRDefault="006465B3">
      <w:pPr>
        <w:spacing w:line="240" w:lineRule="auto"/>
      </w:pPr>
      <w:r>
        <w:separator/>
      </w:r>
    </w:p>
    <w:p w:rsidR="006465B3" w:rsidRDefault="006465B3"/>
  </w:endnote>
  <w:endnote w:type="continuationSeparator" w:id="0">
    <w:p w:rsidR="006465B3" w:rsidRDefault="006465B3">
      <w:pPr>
        <w:spacing w:line="240" w:lineRule="auto"/>
      </w:pPr>
      <w:r>
        <w:continuationSeparator/>
      </w:r>
    </w:p>
    <w:p w:rsidR="006465B3" w:rsidRDefault="006465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E84" w:rsidRDefault="002C4E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E84" w:rsidRDefault="002C4E84">
    <w:pPr>
      <w:pStyle w:val="Footer"/>
    </w:pPr>
  </w:p>
  <w:p w:rsidR="002C4E84" w:rsidRDefault="002C4E8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E84" w:rsidRDefault="002C4E8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DB7220F" wp14:editId="731A8B59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C4E84" w:rsidRDefault="002C4E84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7220F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2C4E84" w:rsidRDefault="002C4E84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5B3" w:rsidRDefault="006465B3">
      <w:pPr>
        <w:spacing w:line="240" w:lineRule="auto"/>
      </w:pPr>
      <w:r>
        <w:separator/>
      </w:r>
    </w:p>
    <w:p w:rsidR="006465B3" w:rsidRDefault="006465B3"/>
  </w:footnote>
  <w:footnote w:type="continuationSeparator" w:id="0">
    <w:p w:rsidR="006465B3" w:rsidRDefault="006465B3">
      <w:pPr>
        <w:spacing w:line="240" w:lineRule="auto"/>
      </w:pPr>
      <w:r>
        <w:continuationSeparator/>
      </w:r>
    </w:p>
    <w:p w:rsidR="006465B3" w:rsidRDefault="006465B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E84" w:rsidRDefault="002C4E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E84" w:rsidRDefault="002C4E84"/>
  <w:p w:rsidR="002C4E84" w:rsidRDefault="002C4E8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E84" w:rsidRDefault="002C4E8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870CFC" wp14:editId="2FBC6135">
              <wp:simplePos x="0" y="0"/>
              <wp:positionH relativeFrom="page">
                <wp:posOffset>18415</wp:posOffset>
              </wp:positionH>
              <wp:positionV relativeFrom="page">
                <wp:posOffset>-36830</wp:posOffset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C4E84" w:rsidRDefault="002C4E84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870CFC" id="Freeform: Shape 5" o:spid="_x0000_s1026" alt="Green gradient in rectangle" style="position:absolute;margin-left:1.45pt;margin-top:-2.9pt;width:609.1pt;height:327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2C4E84" w:rsidRDefault="002C4E84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84"/>
    <w:rsid w:val="0007754B"/>
    <w:rsid w:val="000A6E91"/>
    <w:rsid w:val="000E7C40"/>
    <w:rsid w:val="0010344F"/>
    <w:rsid w:val="0012402C"/>
    <w:rsid w:val="001A035C"/>
    <w:rsid w:val="001D1771"/>
    <w:rsid w:val="002400DD"/>
    <w:rsid w:val="002450DA"/>
    <w:rsid w:val="00263E3B"/>
    <w:rsid w:val="0027465B"/>
    <w:rsid w:val="002A107B"/>
    <w:rsid w:val="002C153B"/>
    <w:rsid w:val="002C4E84"/>
    <w:rsid w:val="002E7603"/>
    <w:rsid w:val="002F5404"/>
    <w:rsid w:val="00316D06"/>
    <w:rsid w:val="003D23A0"/>
    <w:rsid w:val="004858C9"/>
    <w:rsid w:val="004870D2"/>
    <w:rsid w:val="004A10E9"/>
    <w:rsid w:val="005E394D"/>
    <w:rsid w:val="006465B3"/>
    <w:rsid w:val="00662DFA"/>
    <w:rsid w:val="006B4542"/>
    <w:rsid w:val="006F038A"/>
    <w:rsid w:val="007201A7"/>
    <w:rsid w:val="00780534"/>
    <w:rsid w:val="007B4FC5"/>
    <w:rsid w:val="007E0DF2"/>
    <w:rsid w:val="00865DB9"/>
    <w:rsid w:val="0089202B"/>
    <w:rsid w:val="008B5297"/>
    <w:rsid w:val="00947F34"/>
    <w:rsid w:val="00A340F2"/>
    <w:rsid w:val="00A36725"/>
    <w:rsid w:val="00A3757A"/>
    <w:rsid w:val="00B53B4D"/>
    <w:rsid w:val="00B66C63"/>
    <w:rsid w:val="00B727BE"/>
    <w:rsid w:val="00CE3710"/>
    <w:rsid w:val="00CF2287"/>
    <w:rsid w:val="00D73210"/>
    <w:rsid w:val="00DC3E02"/>
    <w:rsid w:val="00EB63A0"/>
    <w:rsid w:val="00EC16CD"/>
    <w:rsid w:val="00F65B05"/>
    <w:rsid w:val="00F83FF2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DC0A77-D5AC-4C8A-BC9E-A71E0A85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3A0"/>
  </w:style>
  <w:style w:type="paragraph" w:styleId="Heading1">
    <w:name w:val="heading 1"/>
    <w:basedOn w:val="Normal"/>
    <w:link w:val="Heading1Char"/>
    <w:autoRedefine/>
    <w:uiPriority w:val="2"/>
    <w:qFormat/>
    <w:rsid w:val="00B727B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B4F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B727B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FE0263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E0263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CE3710"/>
    <w:pPr>
      <w:spacing w:before="60" w:after="20"/>
    </w:pPr>
    <w:rPr>
      <w:rFonts w:ascii="Arial" w:eastAsiaTheme="majorEastAsia" w:hAnsi="Arial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7B4FC5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7B4FC5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7B4FC5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ze6950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65469EA4E04C4698B4DA53D9250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683C3-4238-4397-951F-F6E31D0C04DB}"/>
      </w:docPartPr>
      <w:docPartBody>
        <w:p w:rsidR="005B4AD2" w:rsidRDefault="001B0EAE">
          <w:pPr>
            <w:pStyle w:val="3365469EA4E04C4698B4DA53D9250BDF"/>
          </w:pPr>
          <w:r>
            <w:rPr>
              <w:rFonts w:ascii="Franklin Gothic Book" w:hAnsi="Franklin Gothic Book"/>
              <w:szCs w:val="52"/>
            </w:rPr>
            <w:t>INVOICe</w:t>
          </w:r>
        </w:p>
      </w:docPartBody>
    </w:docPart>
    <w:docPart>
      <w:docPartPr>
        <w:name w:val="5CE4E3AC1CCF4E12A468061A360B8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BC1B0-9910-4656-90B0-2AA58792962D}"/>
      </w:docPartPr>
      <w:docPartBody>
        <w:p w:rsidR="005B4AD2" w:rsidRDefault="001B0EAE">
          <w:pPr>
            <w:pStyle w:val="5CE4E3AC1CCF4E12A468061A360B802D"/>
          </w:pPr>
          <w:r>
            <w:rPr>
              <w:rFonts w:ascii="Franklin Gothic Demi" w:hAnsi="Franklin Gothic Demi"/>
              <w:color w:val="000000" w:themeColor="text1"/>
              <w:sz w:val="32"/>
              <w:szCs w:val="32"/>
            </w:rPr>
            <w:t>DATE</w:t>
          </w:r>
        </w:p>
      </w:docPartBody>
    </w:docPart>
    <w:docPart>
      <w:docPartPr>
        <w:name w:val="7D52CEB93DEE49D49321ADCB75CF1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80283-1657-4B76-B83B-E10AAA2B2603}"/>
      </w:docPartPr>
      <w:docPartBody>
        <w:p w:rsidR="005B4AD2" w:rsidRDefault="001B0EAE">
          <w:pPr>
            <w:pStyle w:val="7D52CEB93DEE49D49321ADCB75CF1532"/>
          </w:pPr>
          <w:r w:rsidRPr="00EC16CD">
            <w:rPr>
              <w:rFonts w:ascii="Franklin Gothic Demi" w:hAnsi="Franklin Gothic Dem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435E61E63C4D4D9F80D51298F9AE0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E5088-2ED3-4B13-8163-F4E169AED249}"/>
      </w:docPartPr>
      <w:docPartBody>
        <w:p w:rsidR="005B4AD2" w:rsidRDefault="001B0EAE">
          <w:pPr>
            <w:pStyle w:val="435E61E63C4D4D9F80D51298F9AE0F3B"/>
          </w:pPr>
          <w:r>
            <w:rPr>
              <w:rFonts w:ascii="Microsoft Sans Serif" w:hAnsi="Microsoft Sans Serif" w:cs="Microsoft Sans Serif"/>
              <w:color w:val="000000" w:themeColor="text1"/>
              <w:sz w:val="32"/>
              <w:szCs w:val="32"/>
            </w:rPr>
            <w:t>Number</w:t>
          </w:r>
        </w:p>
      </w:docPartBody>
    </w:docPart>
    <w:docPart>
      <w:docPartPr>
        <w:name w:val="1CB3D6E033EA43208C29211BB0A07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5CC58-1596-4A7B-AA9E-FA3BA8E89E33}"/>
      </w:docPartPr>
      <w:docPartBody>
        <w:p w:rsidR="005B4AD2" w:rsidRDefault="007127B3" w:rsidP="007127B3">
          <w:pPr>
            <w:pStyle w:val="1CB3D6E033EA43208C29211BB0A07C6F"/>
          </w:pPr>
          <w:r>
            <w:t>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B3"/>
    <w:rsid w:val="001B0EAE"/>
    <w:rsid w:val="005B4AD2"/>
    <w:rsid w:val="007127B3"/>
    <w:rsid w:val="008D2889"/>
    <w:rsid w:val="00F5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65469EA4E04C4698B4DA53D9250BDF">
    <w:name w:val="3365469EA4E04C4698B4DA53D9250BDF"/>
  </w:style>
  <w:style w:type="paragraph" w:customStyle="1" w:styleId="5CE4E3AC1CCF4E12A468061A360B802D">
    <w:name w:val="5CE4E3AC1CCF4E12A468061A360B802D"/>
  </w:style>
  <w:style w:type="paragraph" w:customStyle="1" w:styleId="8EE788406F164A98AA6E37EBA561BEE3">
    <w:name w:val="8EE788406F164A98AA6E37EBA561BEE3"/>
  </w:style>
  <w:style w:type="paragraph" w:customStyle="1" w:styleId="7D52CEB93DEE49D49321ADCB75CF1532">
    <w:name w:val="7D52CEB93DEE49D49321ADCB75CF1532"/>
  </w:style>
  <w:style w:type="paragraph" w:customStyle="1" w:styleId="435E61E63C4D4D9F80D51298F9AE0F3B">
    <w:name w:val="435E61E63C4D4D9F80D51298F9AE0F3B"/>
  </w:style>
  <w:style w:type="paragraph" w:customStyle="1" w:styleId="049D592A503C4163949C8FBD14E2C723">
    <w:name w:val="049D592A503C4163949C8FBD14E2C723"/>
  </w:style>
  <w:style w:type="paragraph" w:customStyle="1" w:styleId="B6A89CA13EF24BADADD684EF1672A61C">
    <w:name w:val="B6A89CA13EF24BADADD684EF1672A61C"/>
  </w:style>
  <w:style w:type="paragraph" w:customStyle="1" w:styleId="F8DF8495908E44B3A0205E69E0AD009B">
    <w:name w:val="F8DF8495908E44B3A0205E69E0AD009B"/>
  </w:style>
  <w:style w:type="paragraph" w:customStyle="1" w:styleId="1A1502862E864FD7B1A8717A5045EA76">
    <w:name w:val="1A1502862E864FD7B1A8717A5045EA76"/>
  </w:style>
  <w:style w:type="paragraph" w:customStyle="1" w:styleId="00DFCCC7FD54499298DAC00D23B3232E">
    <w:name w:val="00DFCCC7FD54499298DAC00D23B3232E"/>
  </w:style>
  <w:style w:type="paragraph" w:customStyle="1" w:styleId="2BC071EA4E5A4AD59AFCE1836D1CF2F6">
    <w:name w:val="2BC071EA4E5A4AD59AFCE1836D1CF2F6"/>
  </w:style>
  <w:style w:type="paragraph" w:customStyle="1" w:styleId="1ADB879511CC4554A067FFBC928799FD">
    <w:name w:val="1ADB879511CC4554A067FFBC928799FD"/>
  </w:style>
  <w:style w:type="paragraph" w:customStyle="1" w:styleId="F0AA107F6D2E48A784CC8CB78FE570E5">
    <w:name w:val="F0AA107F6D2E48A784CC8CB78FE570E5"/>
  </w:style>
  <w:style w:type="paragraph" w:customStyle="1" w:styleId="07CD824A9B2346F187A215B3F7767502">
    <w:name w:val="07CD824A9B2346F187A215B3F7767502"/>
  </w:style>
  <w:style w:type="paragraph" w:customStyle="1" w:styleId="45979B53224945FAB671F9E31895D530">
    <w:name w:val="45979B53224945FAB671F9E31895D530"/>
  </w:style>
  <w:style w:type="paragraph" w:customStyle="1" w:styleId="760B41FBDDCB45239DAE4F2316400A97">
    <w:name w:val="760B41FBDDCB45239DAE4F2316400A97"/>
  </w:style>
  <w:style w:type="paragraph" w:customStyle="1" w:styleId="A768C3E6B97D4886939D5D1A07B64FE6">
    <w:name w:val="A768C3E6B97D4886939D5D1A07B64FE6"/>
  </w:style>
  <w:style w:type="paragraph" w:customStyle="1" w:styleId="09EDA70D97404846BA2A6BB32E9F82B4">
    <w:name w:val="09EDA70D97404846BA2A6BB32E9F82B4"/>
  </w:style>
  <w:style w:type="paragraph" w:customStyle="1" w:styleId="31EC7D39AA1E4EF5B4151345DA79F8B2">
    <w:name w:val="31EC7D39AA1E4EF5B4151345DA79F8B2"/>
  </w:style>
  <w:style w:type="paragraph" w:customStyle="1" w:styleId="07023641B1014EC099B51C2A2BC1EA06">
    <w:name w:val="07023641B1014EC099B51C2A2BC1EA06"/>
  </w:style>
  <w:style w:type="paragraph" w:customStyle="1" w:styleId="B0800CFDF5AE415D9B2CF19C353BB201">
    <w:name w:val="B0800CFDF5AE415D9B2CF19C353BB201"/>
  </w:style>
  <w:style w:type="paragraph" w:customStyle="1" w:styleId="1DBA106AE3554EFDA04FE4A92B970660">
    <w:name w:val="1DBA106AE3554EFDA04FE4A92B970660"/>
  </w:style>
  <w:style w:type="paragraph" w:customStyle="1" w:styleId="FEDA276271E042628F4E3CC0FA20CEF0">
    <w:name w:val="FEDA276271E042628F4E3CC0FA20CEF0"/>
  </w:style>
  <w:style w:type="paragraph" w:customStyle="1" w:styleId="B0727811601F4ADC8C4B527B9A1C0962">
    <w:name w:val="B0727811601F4ADC8C4B527B9A1C0962"/>
  </w:style>
  <w:style w:type="paragraph" w:customStyle="1" w:styleId="49B3FEBE2B104167933ED23514E01807">
    <w:name w:val="49B3FEBE2B104167933ED23514E01807"/>
  </w:style>
  <w:style w:type="paragraph" w:customStyle="1" w:styleId="BE92C3360ADE4652B5A4F64A8C2A7A57">
    <w:name w:val="BE92C3360ADE4652B5A4F64A8C2A7A57"/>
  </w:style>
  <w:style w:type="paragraph" w:customStyle="1" w:styleId="AA4C0BDD558B44CAB4BC95736AC548C7">
    <w:name w:val="AA4C0BDD558B44CAB4BC95736AC548C7"/>
  </w:style>
  <w:style w:type="paragraph" w:customStyle="1" w:styleId="350304174CEA4216A95E1B2441713729">
    <w:name w:val="350304174CEA4216A95E1B2441713729"/>
  </w:style>
  <w:style w:type="paragraph" w:customStyle="1" w:styleId="735C9302E37E4E64AB22EBFF1699D047">
    <w:name w:val="735C9302E37E4E64AB22EBFF1699D047"/>
  </w:style>
  <w:style w:type="paragraph" w:customStyle="1" w:styleId="072857AA339F4E598EADEF142D30AB82">
    <w:name w:val="072857AA339F4E598EADEF142D30AB82"/>
  </w:style>
  <w:style w:type="paragraph" w:customStyle="1" w:styleId="B5F5AE0F221D44E98B9E7662A152D2EF">
    <w:name w:val="B5F5AE0F221D44E98B9E7662A152D2EF"/>
  </w:style>
  <w:style w:type="paragraph" w:customStyle="1" w:styleId="DE79AEC0DFA04F7683A316A56C038A26">
    <w:name w:val="DE79AEC0DFA04F7683A316A56C038A26"/>
  </w:style>
  <w:style w:type="paragraph" w:customStyle="1" w:styleId="BC0730D9AA854C9A96D3E220CA45066C">
    <w:name w:val="BC0730D9AA854C9A96D3E220CA45066C"/>
  </w:style>
  <w:style w:type="paragraph" w:customStyle="1" w:styleId="59984E05E2F741AC9FC7429DB708A584">
    <w:name w:val="59984E05E2F741AC9FC7429DB708A584"/>
  </w:style>
  <w:style w:type="paragraph" w:customStyle="1" w:styleId="9AE5C4FDB07E430097905A59C9A88144">
    <w:name w:val="9AE5C4FDB07E430097905A59C9A88144"/>
  </w:style>
  <w:style w:type="paragraph" w:customStyle="1" w:styleId="A0F3E77448C34FA088A17374848E899B">
    <w:name w:val="A0F3E77448C34FA088A17374848E899B"/>
  </w:style>
  <w:style w:type="paragraph" w:customStyle="1" w:styleId="6D4EF4D4280D4B85AD235B172A83F2C5">
    <w:name w:val="6D4EF4D4280D4B85AD235B172A83F2C5"/>
  </w:style>
  <w:style w:type="paragraph" w:customStyle="1" w:styleId="52A8EC524F754807AA9C977292AD5A77">
    <w:name w:val="52A8EC524F754807AA9C977292AD5A77"/>
  </w:style>
  <w:style w:type="paragraph" w:customStyle="1" w:styleId="6C63B2A4C2314E78AD5489688CB82228">
    <w:name w:val="6C63B2A4C2314E78AD5489688CB82228"/>
  </w:style>
  <w:style w:type="paragraph" w:customStyle="1" w:styleId="B2CCB0F9B7EF41EBB173CA9A26475D3D">
    <w:name w:val="B2CCB0F9B7EF41EBB173CA9A26475D3D"/>
  </w:style>
  <w:style w:type="paragraph" w:customStyle="1" w:styleId="0A1A4B8E88684270B5363F6057755987">
    <w:name w:val="0A1A4B8E88684270B5363F6057755987"/>
  </w:style>
  <w:style w:type="paragraph" w:customStyle="1" w:styleId="377EAD46404246B7BE2162B681496895">
    <w:name w:val="377EAD46404246B7BE2162B681496895"/>
  </w:style>
  <w:style w:type="paragraph" w:customStyle="1" w:styleId="217DEE2A7B2B4C2F81685470EFDBB098">
    <w:name w:val="217DEE2A7B2B4C2F81685470EFDBB098"/>
  </w:style>
  <w:style w:type="paragraph" w:customStyle="1" w:styleId="D373FD12390B484AB362519CBF0BDE7C">
    <w:name w:val="D373FD12390B484AB362519CBF0BDE7C"/>
  </w:style>
  <w:style w:type="paragraph" w:customStyle="1" w:styleId="4845E5CCD2104D7FB77A288260906847">
    <w:name w:val="4845E5CCD2104D7FB77A288260906847"/>
  </w:style>
  <w:style w:type="paragraph" w:customStyle="1" w:styleId="7542B69CF9B743F8BDBBC16B71450329">
    <w:name w:val="7542B69CF9B743F8BDBBC16B71450329"/>
  </w:style>
  <w:style w:type="paragraph" w:customStyle="1" w:styleId="3DDBF252F4CE46C0B68477DB322D9814">
    <w:name w:val="3DDBF252F4CE46C0B68477DB322D9814"/>
  </w:style>
  <w:style w:type="paragraph" w:customStyle="1" w:styleId="BB292D48797A4A518A3D6ACCD82FF837">
    <w:name w:val="BB292D48797A4A518A3D6ACCD82FF837"/>
  </w:style>
  <w:style w:type="paragraph" w:customStyle="1" w:styleId="E49217D925564D94A0738A618F78428C">
    <w:name w:val="E49217D925564D94A0738A618F78428C"/>
  </w:style>
  <w:style w:type="paragraph" w:customStyle="1" w:styleId="873294BD9F484846BD0C17E3FF4D20CC">
    <w:name w:val="873294BD9F484846BD0C17E3FF4D20CC"/>
  </w:style>
  <w:style w:type="paragraph" w:customStyle="1" w:styleId="D20FF7E5586C4A279F7A98541860D371">
    <w:name w:val="D20FF7E5586C4A279F7A98541860D371"/>
  </w:style>
  <w:style w:type="paragraph" w:customStyle="1" w:styleId="13EE9DF7597F428F96DCF89343A773AD">
    <w:name w:val="13EE9DF7597F428F96DCF89343A773AD"/>
  </w:style>
  <w:style w:type="paragraph" w:customStyle="1" w:styleId="CBACF2E3E471443391BA39E65C0383DB">
    <w:name w:val="CBACF2E3E471443391BA39E65C0383DB"/>
  </w:style>
  <w:style w:type="paragraph" w:customStyle="1" w:styleId="B4E2BB93CEE74C88B30606EE5FE78F3E">
    <w:name w:val="B4E2BB93CEE74C88B30606EE5FE78F3E"/>
    <w:rsid w:val="007127B3"/>
  </w:style>
  <w:style w:type="paragraph" w:customStyle="1" w:styleId="1CB3D6E033EA43208C29211BB0A07C6F">
    <w:name w:val="1CB3D6E033EA43208C29211BB0A07C6F"/>
    <w:rsid w:val="007127B3"/>
  </w:style>
  <w:style w:type="paragraph" w:customStyle="1" w:styleId="18119C2968094CCF98B6DAAF6D15FD54">
    <w:name w:val="18119C2968094CCF98B6DAAF6D15FD54"/>
    <w:rsid w:val="007127B3"/>
  </w:style>
  <w:style w:type="paragraph" w:customStyle="1" w:styleId="1DC0A89AE63C480EB12D24B690129D12">
    <w:name w:val="1DC0A89AE63C480EB12D24B690129D12"/>
    <w:rsid w:val="007127B3"/>
  </w:style>
  <w:style w:type="paragraph" w:customStyle="1" w:styleId="A769B406B3824AA3869B089421ECB88E">
    <w:name w:val="A769B406B3824AA3869B089421ECB88E"/>
    <w:rsid w:val="007127B3"/>
  </w:style>
  <w:style w:type="paragraph" w:customStyle="1" w:styleId="5801DBF3501A4E20A4D76220ECC2BC8A">
    <w:name w:val="5801DBF3501A4E20A4D76220ECC2BC8A"/>
    <w:rsid w:val="007127B3"/>
  </w:style>
  <w:style w:type="paragraph" w:customStyle="1" w:styleId="EFECB83D28CD44058BBC7B272A8A4028">
    <w:name w:val="EFECB83D28CD44058BBC7B272A8A4028"/>
    <w:rsid w:val="007127B3"/>
  </w:style>
  <w:style w:type="paragraph" w:customStyle="1" w:styleId="E1B326EAF253469692AF05B59FE810FF">
    <w:name w:val="E1B326EAF253469692AF05B59FE810FF"/>
    <w:rsid w:val="007127B3"/>
  </w:style>
  <w:style w:type="paragraph" w:customStyle="1" w:styleId="76C72157F4654DA5931148F5B164A9FB">
    <w:name w:val="76C72157F4654DA5931148F5B164A9FB"/>
    <w:rsid w:val="007127B3"/>
  </w:style>
  <w:style w:type="paragraph" w:customStyle="1" w:styleId="6311588537764BB89AD762487B9016CA">
    <w:name w:val="6311588537764BB89AD762487B9016CA"/>
    <w:rsid w:val="007127B3"/>
  </w:style>
  <w:style w:type="paragraph" w:customStyle="1" w:styleId="EF6F1015ED034143B79834EA4E5CEDBF">
    <w:name w:val="EF6F1015ED034143B79834EA4E5CEDBF"/>
    <w:rsid w:val="007127B3"/>
  </w:style>
  <w:style w:type="paragraph" w:customStyle="1" w:styleId="C7C7F24648A3428B824FA6C543FBB4B4">
    <w:name w:val="C7C7F24648A3428B824FA6C543FBB4B4"/>
    <w:rsid w:val="007127B3"/>
  </w:style>
  <w:style w:type="paragraph" w:customStyle="1" w:styleId="D67BEDC37CFB40D7B9026B16F35ED22B">
    <w:name w:val="D67BEDC37CFB40D7B9026B16F35ED22B"/>
    <w:rsid w:val="007127B3"/>
  </w:style>
  <w:style w:type="paragraph" w:customStyle="1" w:styleId="E67C6188B04B4C40BE93B24513A14995">
    <w:name w:val="E67C6188B04B4C40BE93B24513A14995"/>
    <w:rsid w:val="007127B3"/>
  </w:style>
  <w:style w:type="paragraph" w:customStyle="1" w:styleId="0642C01DF5E94577B87F3798D23531DF">
    <w:name w:val="0642C01DF5E94577B87F3798D23531DF"/>
    <w:rsid w:val="007127B3"/>
  </w:style>
  <w:style w:type="paragraph" w:customStyle="1" w:styleId="8C4DCA88372C4E4F96FC6660A70D19FE">
    <w:name w:val="8C4DCA88372C4E4F96FC6660A70D19FE"/>
    <w:rsid w:val="007127B3"/>
  </w:style>
  <w:style w:type="paragraph" w:customStyle="1" w:styleId="F218E41D6DDC4C139DFDE6AE6AD7E202">
    <w:name w:val="F218E41D6DDC4C139DFDE6AE6AD7E202"/>
    <w:rsid w:val="007127B3"/>
  </w:style>
  <w:style w:type="paragraph" w:customStyle="1" w:styleId="FE78203847214457AA963B20EC784F37">
    <w:name w:val="FE78203847214457AA963B20EC784F37"/>
    <w:rsid w:val="007127B3"/>
  </w:style>
  <w:style w:type="paragraph" w:customStyle="1" w:styleId="A341DFCEAC41406185312622E2C99C2E">
    <w:name w:val="A341DFCEAC41406185312622E2C99C2E"/>
    <w:rsid w:val="00712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7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13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Sondgerath Travis</dc:creator>
  <cp:keywords/>
  <dc:description/>
  <cp:lastModifiedBy>Sondgerath Travis</cp:lastModifiedBy>
  <cp:revision>4</cp:revision>
  <dcterms:created xsi:type="dcterms:W3CDTF">2019-01-20T15:43:00Z</dcterms:created>
  <dcterms:modified xsi:type="dcterms:W3CDTF">2019-02-03T18:21:00Z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2018-05-11T08:56:21.5692993Z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